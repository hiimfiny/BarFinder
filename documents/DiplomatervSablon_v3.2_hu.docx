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35523C0E" w:rsidR="004851C7" w:rsidRDefault="0066174A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5202C0">
        <w:t>XXX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4F0209C0" w:rsidR="0063585C" w:rsidRPr="00B50CAA" w:rsidRDefault="0066174A" w:rsidP="00171054">
      <w:pPr>
        <w:pStyle w:val="Cmlapszerz"/>
      </w:pPr>
      <w:r>
        <w:fldChar w:fldCharType="begin"/>
      </w:r>
      <w:r>
        <w:instrText xml:space="preserve"> AUTHOR  \* MERGEFORMAT</w:instrText>
      </w:r>
      <w:r>
        <w:instrText xml:space="preserve"> </w:instrText>
      </w:r>
      <w:r>
        <w:fldChar w:fldCharType="separate"/>
      </w:r>
      <w:r w:rsidR="006A1B7F">
        <w:t>Rezeda Kázmér</w:t>
      </w:r>
      <w:r>
        <w:fldChar w:fldCharType="end"/>
      </w:r>
    </w:p>
    <w:p w14:paraId="27E9F397" w14:textId="77777777" w:rsidR="0063585C" w:rsidRPr="00B50CAA" w:rsidRDefault="0066174A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A1B7F">
        <w:t>Elektronikus terelők</w:t>
      </w:r>
      <w:r>
        <w:fldChar w:fldCharType="end"/>
      </w:r>
    </w:p>
    <w:p w14:paraId="5532B58E" w14:textId="77777777" w:rsidR="0063585C" w:rsidRPr="00B50CAA" w:rsidRDefault="0066174A" w:rsidP="009C1C93">
      <w:pPr>
        <w:pStyle w:val="Alcm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A1B7F">
        <w:t>Kisfeszültségű folyamatirányítók</w:t>
      </w:r>
      <w:r>
        <w:fldChar w:fldCharType="end"/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7777777" w:rsidR="0063585C" w:rsidRDefault="0066174A" w:rsidP="00171054">
                            <w:pPr>
                              <w:pStyle w:val="Cmlapszerz"/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"Manager"  \* MERGEFORMAT </w:instrText>
                            </w:r>
                            <w:r>
                              <w:fldChar w:fldCharType="separate"/>
                            </w:r>
                            <w:r w:rsidR="006A1B7F">
                              <w:t>Dr. Érték Elek</w:t>
                            </w:r>
                            <w:r>
                              <w:fldChar w:fldCharType="end"/>
                            </w:r>
                          </w:p>
                          <w:p w14:paraId="4EC91467" w14:textId="379E09CF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56267F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7777777" w:rsidR="0063585C" w:rsidRDefault="0066174A" w:rsidP="00171054">
                      <w:pPr>
                        <w:pStyle w:val="Cmlapszerz"/>
                      </w:pPr>
                      <w:r>
                        <w:fldChar w:fldCharType="begin"/>
                      </w:r>
                      <w:r>
                        <w:instrText xml:space="preserve"> DOCPROPERTY "Manager"  \* MERGEFORMAT </w:instrText>
                      </w:r>
                      <w:r>
                        <w:fldChar w:fldCharType="separate"/>
                      </w:r>
                      <w:r w:rsidR="006A1B7F">
                        <w:t>Dr. Érték Elek</w:t>
                      </w:r>
                      <w:r>
                        <w:fldChar w:fldCharType="end"/>
                      </w:r>
                    </w:p>
                    <w:p w14:paraId="4EC91467" w14:textId="379E09CF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56267F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10AB2208" w14:textId="5135618F" w:rsidR="005202C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896130" w:history="1">
        <w:r w:rsidR="005202C0" w:rsidRPr="00CC2D90">
          <w:rPr>
            <w:rStyle w:val="Hiperhivatkozs"/>
            <w:noProof/>
          </w:rPr>
          <w:t>Összefoglaló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6</w:t>
        </w:r>
        <w:r w:rsidR="005202C0">
          <w:rPr>
            <w:noProof/>
            <w:webHidden/>
          </w:rPr>
          <w:fldChar w:fldCharType="end"/>
        </w:r>
      </w:hyperlink>
    </w:p>
    <w:p w14:paraId="104535E5" w14:textId="404D4725" w:rsidR="005202C0" w:rsidRDefault="0066174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1" w:history="1">
        <w:r w:rsidR="005202C0" w:rsidRPr="00CC2D90">
          <w:rPr>
            <w:rStyle w:val="Hiperhivatkozs"/>
            <w:noProof/>
          </w:rPr>
          <w:t>Abstract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_Toc59896131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7</w:t>
        </w:r>
        <w:r w:rsidR="005202C0">
          <w:rPr>
            <w:noProof/>
            <w:webHidden/>
          </w:rPr>
          <w:fldChar w:fldCharType="end"/>
        </w:r>
      </w:hyperlink>
    </w:p>
    <w:p w14:paraId="4A315361" w14:textId="096FB0E6" w:rsidR="005202C0" w:rsidRDefault="0066174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2" w:history="1">
        <w:r w:rsidR="005202C0" w:rsidRPr="00CC2D90">
          <w:rPr>
            <w:rStyle w:val="Hiperhivatkozs"/>
            <w:noProof/>
          </w:rPr>
          <w:t>1 Bevezetés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_Toc59896132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1588B20" w14:textId="0901C05F" w:rsidR="005202C0" w:rsidRDefault="0066174A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3" w:history="1">
        <w:r w:rsidR="005202C0" w:rsidRPr="00CC2D90">
          <w:rPr>
            <w:rStyle w:val="Hiperhivatkozs"/>
            <w:noProof/>
          </w:rPr>
          <w:t>1.1 Formázási tudnivalók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_Toc59896133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CDE3121" w14:textId="75DFD734" w:rsidR="005202C0" w:rsidRDefault="0066174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4" w:history="1">
        <w:r w:rsidR="005202C0" w:rsidRPr="00CC2D90">
          <w:rPr>
            <w:rStyle w:val="Hiperhivatkozs"/>
            <w:noProof/>
          </w:rPr>
          <w:t>1.1.1 Címsorok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_Toc59896134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130F850D" w14:textId="47B2677D" w:rsidR="005202C0" w:rsidRDefault="0066174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5" w:history="1">
        <w:r w:rsidR="005202C0" w:rsidRPr="00CC2D90">
          <w:rPr>
            <w:rStyle w:val="Hiperhivatkozs"/>
            <w:noProof/>
          </w:rPr>
          <w:t>1.1.2 Képek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_Toc59896135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556FF0D4" w14:textId="748FC095" w:rsidR="005202C0" w:rsidRDefault="0066174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6" w:history="1">
        <w:r w:rsidR="005202C0" w:rsidRPr="00CC2D90">
          <w:rPr>
            <w:rStyle w:val="Hiperhivatkozs"/>
            <w:noProof/>
          </w:rPr>
          <w:t>1.1.3 Kódrészletek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_Toc59896136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4276DC31" w14:textId="4A2ADFB8" w:rsidR="005202C0" w:rsidRDefault="0066174A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9896137" w:history="1">
        <w:r w:rsidR="005202C0" w:rsidRPr="00CC2D90">
          <w:rPr>
            <w:rStyle w:val="Hiperhivatkozs"/>
            <w:noProof/>
          </w:rPr>
          <w:t>1.1.4 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_Toc59896137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8</w:t>
        </w:r>
        <w:r w:rsidR="005202C0">
          <w:rPr>
            <w:noProof/>
            <w:webHidden/>
          </w:rPr>
          <w:fldChar w:fldCharType="end"/>
        </w:r>
      </w:hyperlink>
    </w:p>
    <w:p w14:paraId="64EA2235" w14:textId="5A9B7C07" w:rsidR="005202C0" w:rsidRDefault="0066174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8" w:history="1">
        <w:r w:rsidR="005202C0" w:rsidRPr="00CC2D90">
          <w:rPr>
            <w:rStyle w:val="Hiperhivatkozs"/>
            <w:noProof/>
          </w:rPr>
          <w:t>2 Utolsó simítások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_Toc59896138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10</w:t>
        </w:r>
        <w:r w:rsidR="005202C0">
          <w:rPr>
            <w:noProof/>
            <w:webHidden/>
          </w:rPr>
          <w:fldChar w:fldCharType="end"/>
        </w:r>
      </w:hyperlink>
    </w:p>
    <w:p w14:paraId="052F465D" w14:textId="46A14E2F" w:rsidR="005202C0" w:rsidRDefault="0066174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39" w:history="1">
        <w:r w:rsidR="005202C0" w:rsidRPr="00CC2D90">
          <w:rPr>
            <w:rStyle w:val="Hiperhivatkozs"/>
            <w:noProof/>
          </w:rPr>
          <w:t>Irodalomjegyzék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_Toc59896139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11</w:t>
        </w:r>
        <w:r w:rsidR="005202C0">
          <w:rPr>
            <w:noProof/>
            <w:webHidden/>
          </w:rPr>
          <w:fldChar w:fldCharType="end"/>
        </w:r>
      </w:hyperlink>
    </w:p>
    <w:p w14:paraId="01AB21F9" w14:textId="47DF6D55" w:rsidR="005202C0" w:rsidRDefault="0066174A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9896140" w:history="1">
        <w:r w:rsidR="005202C0" w:rsidRPr="00CC2D90">
          <w:rPr>
            <w:rStyle w:val="Hiperhivatkozs"/>
            <w:noProof/>
          </w:rPr>
          <w:t>Függelék</w:t>
        </w:r>
        <w:r w:rsidR="005202C0">
          <w:rPr>
            <w:noProof/>
            <w:webHidden/>
          </w:rPr>
          <w:tab/>
        </w:r>
        <w:r w:rsidR="005202C0">
          <w:rPr>
            <w:noProof/>
            <w:webHidden/>
          </w:rPr>
          <w:fldChar w:fldCharType="begin"/>
        </w:r>
        <w:r w:rsidR="005202C0">
          <w:rPr>
            <w:noProof/>
            <w:webHidden/>
          </w:rPr>
          <w:instrText xml:space="preserve"> PAGEREF _Toc59896140 \h </w:instrText>
        </w:r>
        <w:r w:rsidR="005202C0">
          <w:rPr>
            <w:noProof/>
            <w:webHidden/>
          </w:rPr>
        </w:r>
        <w:r w:rsidR="005202C0">
          <w:rPr>
            <w:noProof/>
            <w:webHidden/>
          </w:rPr>
          <w:fldChar w:fldCharType="separate"/>
        </w:r>
        <w:r w:rsidR="005202C0">
          <w:rPr>
            <w:noProof/>
            <w:webHidden/>
          </w:rPr>
          <w:t>12</w:t>
        </w:r>
        <w:r w:rsidR="005202C0">
          <w:rPr>
            <w:noProof/>
            <w:webHidden/>
          </w:rPr>
          <w:fldChar w:fldCharType="end"/>
        </w:r>
      </w:hyperlink>
    </w:p>
    <w:p w14:paraId="01B0DC16" w14:textId="74E858FF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77777777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6A1B7F">
        <w:rPr>
          <w:b/>
          <w:bCs/>
          <w:noProof/>
        </w:rPr>
        <w:t>Rezeda Kázmér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179ABB9E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56267F">
        <w:rPr>
          <w:noProof/>
        </w:rPr>
        <w:t>2023. 02. 27.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77777777" w:rsidR="005E01E0" w:rsidRDefault="005E01E0" w:rsidP="00854BDC">
      <w:pPr>
        <w:pStyle w:val="Nyilatkozatalrs"/>
      </w:pPr>
      <w:r>
        <w:tab/>
      </w:r>
      <w:r w:rsidR="0066174A">
        <w:fldChar w:fldCharType="begin"/>
      </w:r>
      <w:r w:rsidR="0066174A">
        <w:instrText xml:space="preserve"> AUTHOR   \* MERGEFORMAT </w:instrText>
      </w:r>
      <w:r w:rsidR="0066174A">
        <w:fldChar w:fldCharType="separate"/>
      </w:r>
      <w:r w:rsidR="006A1B7F">
        <w:t>Rezeda Kázmér</w:t>
      </w:r>
      <w:r w:rsidR="0066174A">
        <w:fldChar w:fldCharType="end"/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59896130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59896131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31536188" w14:textId="77777777" w:rsidR="001A57BC" w:rsidRDefault="003F5425" w:rsidP="006A1B7F">
      <w:pPr>
        <w:pStyle w:val="Cmsor1"/>
      </w:pPr>
      <w:bookmarkStart w:id="2" w:name="_Toc332797397"/>
      <w:bookmarkStart w:id="3" w:name="_Toc59896132"/>
      <w:r>
        <w:lastRenderedPageBreak/>
        <w:t>Bevezetés</w:t>
      </w:r>
      <w:bookmarkEnd w:id="2"/>
      <w:bookmarkEnd w:id="3"/>
    </w:p>
    <w:p w14:paraId="66D16C1B" w14:textId="77777777" w:rsidR="002841F9" w:rsidRDefault="002841F9" w:rsidP="002841F9">
      <w:r>
        <w:t>A következő fejezet pár példán keresztül bemutatja a diplomatervekben és szakdolgozatokban szokásosan előkerülő formázások megvalósítását.</w:t>
      </w:r>
    </w:p>
    <w:p w14:paraId="0B2D2F83" w14:textId="77777777" w:rsidR="002841F9" w:rsidRDefault="002841F9" w:rsidP="002841F9">
      <w:pPr>
        <w:pStyle w:val="Cmsor2"/>
      </w:pPr>
      <w:bookmarkStart w:id="4" w:name="_Toc332797398"/>
      <w:bookmarkStart w:id="5" w:name="_Toc59896133"/>
      <w:r>
        <w:t>Formázási tudnivalók</w:t>
      </w:r>
      <w:bookmarkEnd w:id="4"/>
      <w:bookmarkEnd w:id="5"/>
    </w:p>
    <w:p w14:paraId="5F84770D" w14:textId="77777777" w:rsidR="00502A30" w:rsidRPr="00502A30" w:rsidRDefault="00502A30" w:rsidP="00502A30">
      <w:r>
        <w:t xml:space="preserve">A dokumentum folyószövegéhez használjuk a </w:t>
      </w:r>
      <w:r w:rsidRPr="00D07335">
        <w:rPr>
          <w:rStyle w:val="Kiemels2"/>
        </w:rPr>
        <w:t>Normál</w:t>
      </w:r>
      <w:r>
        <w:t xml:space="preserve"> (angol Word esetén </w:t>
      </w:r>
      <w:proofErr w:type="spellStart"/>
      <w:r>
        <w:t>Normal</w:t>
      </w:r>
      <w:proofErr w:type="spellEnd"/>
      <w:r>
        <w:t>) stílust.</w:t>
      </w:r>
    </w:p>
    <w:p w14:paraId="77D80BFB" w14:textId="77777777" w:rsidR="002841F9" w:rsidRDefault="002841F9" w:rsidP="00D07335">
      <w:pPr>
        <w:pStyle w:val="Cmsor3"/>
      </w:pPr>
      <w:bookmarkStart w:id="6" w:name="_Toc332797399"/>
      <w:bookmarkStart w:id="7" w:name="_Toc59896134"/>
      <w:r>
        <w:t>Címsorok</w:t>
      </w:r>
      <w:bookmarkEnd w:id="6"/>
      <w:bookmarkEnd w:id="7"/>
    </w:p>
    <w:p w14:paraId="3650895B" w14:textId="77777777" w:rsidR="00502A30" w:rsidRPr="00502A30" w:rsidRDefault="00502A30" w:rsidP="00502A30">
      <w:r>
        <w:t xml:space="preserve">A fejezetcímek esetén a </w:t>
      </w:r>
      <w:r w:rsidRPr="00D07335">
        <w:rPr>
          <w:rStyle w:val="Kiemels2"/>
        </w:rPr>
        <w:t>Címsor 1-4</w:t>
      </w:r>
      <w:r>
        <w:t xml:space="preserve"> (Heading 1-4) stílusokat használjuk.</w:t>
      </w:r>
    </w:p>
    <w:p w14:paraId="4AB2348F" w14:textId="77777777" w:rsidR="002841F9" w:rsidRPr="002841F9" w:rsidRDefault="002841F9" w:rsidP="00D07335">
      <w:pPr>
        <w:pStyle w:val="Cmsor3"/>
      </w:pPr>
      <w:bookmarkStart w:id="8" w:name="_Toc332797400"/>
      <w:bookmarkStart w:id="9" w:name="_Toc59896135"/>
      <w:r>
        <w:t>Képek</w:t>
      </w:r>
      <w:bookmarkEnd w:id="8"/>
      <w:bookmarkEnd w:id="9"/>
    </w:p>
    <w:p w14:paraId="31973D3F" w14:textId="77777777" w:rsidR="00502A30" w:rsidRDefault="00502A30" w:rsidP="005524FC">
      <w:r>
        <w:t xml:space="preserve">A képhez használjuk a </w:t>
      </w:r>
      <w:r w:rsidRPr="00D07335">
        <w:rPr>
          <w:rStyle w:val="Kiemels2"/>
        </w:rPr>
        <w:t>Kép</w:t>
      </w:r>
      <w:r>
        <w:t xml:space="preserve"> stílust.</w:t>
      </w:r>
    </w:p>
    <w:p w14:paraId="121577ED" w14:textId="77777777" w:rsidR="002841F9" w:rsidRDefault="00502A30" w:rsidP="005524FC">
      <w:r>
        <w:t xml:space="preserve">Képaláírást a képen jobb gombbal kattintva a </w:t>
      </w:r>
      <w:r w:rsidRPr="00D07335">
        <w:rPr>
          <w:rStyle w:val="Kiemels"/>
        </w:rPr>
        <w:t>Képaláírás beszúrása…</w:t>
      </w:r>
      <w:r>
        <w:t xml:space="preserve"> opcióval adhatunk hozzá, így az automatikusan </w:t>
      </w:r>
      <w:r w:rsidRPr="00D07335">
        <w:rPr>
          <w:rStyle w:val="Kiemels2"/>
        </w:rPr>
        <w:t>Képaláírás</w:t>
      </w:r>
      <w:r>
        <w:t xml:space="preserve"> (</w:t>
      </w:r>
      <w:proofErr w:type="spellStart"/>
      <w:r>
        <w:t>Caption</w:t>
      </w:r>
      <w:proofErr w:type="spellEnd"/>
      <w:r>
        <w:t>) stílusú lesz.</w:t>
      </w:r>
    </w:p>
    <w:p w14:paraId="5CA67100" w14:textId="7341C099" w:rsidR="002841F9" w:rsidRDefault="00760739" w:rsidP="002841F9">
      <w:pPr>
        <w:pStyle w:val="Kp"/>
      </w:pPr>
      <w:r w:rsidRPr="005D65A2">
        <w:rPr>
          <w:noProof/>
          <w:lang w:eastAsia="hu-HU"/>
        </w:rPr>
        <w:drawing>
          <wp:inline distT="0" distB="0" distL="0" distR="0" wp14:anchorId="33527B03" wp14:editId="13D87D0B">
            <wp:extent cx="4781550" cy="4667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E5C9" w14:textId="77777777" w:rsidR="002841F9" w:rsidRDefault="0066174A" w:rsidP="002841F9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</w:t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6A1B7F">
        <w:rPr>
          <w:noProof/>
        </w:rPr>
        <w:t>1</w:t>
      </w:r>
      <w:r>
        <w:rPr>
          <w:noProof/>
        </w:rPr>
        <w:fldChar w:fldCharType="end"/>
      </w:r>
      <w:r w:rsidR="002841F9">
        <w:t>. ábra: Példa képaláírásra</w:t>
      </w:r>
    </w:p>
    <w:p w14:paraId="46015996" w14:textId="77777777" w:rsidR="002841F9" w:rsidRDefault="00D07335" w:rsidP="00D07335">
      <w:pPr>
        <w:pStyle w:val="Cmsor3"/>
      </w:pPr>
      <w:bookmarkStart w:id="10" w:name="_Toc332797401"/>
      <w:bookmarkStart w:id="11" w:name="_Toc59896136"/>
      <w:r>
        <w:t>Kódrészletek</w:t>
      </w:r>
      <w:bookmarkEnd w:id="10"/>
      <w:bookmarkEnd w:id="11"/>
    </w:p>
    <w:p w14:paraId="3CD6BC37" w14:textId="77777777" w:rsidR="00D07335" w:rsidRDefault="00D07335" w:rsidP="00650C7C">
      <w:r>
        <w:t xml:space="preserve">Kódrészletek beillesztése esetén használjuk a </w:t>
      </w:r>
      <w:r w:rsidRPr="00D07335">
        <w:rPr>
          <w:rStyle w:val="Kiemels2"/>
        </w:rPr>
        <w:t>Kód</w:t>
      </w:r>
      <w:r>
        <w:t xml:space="preserve"> stílust.</w:t>
      </w:r>
    </w:p>
    <w:p w14:paraId="14FF52F7" w14:textId="77777777" w:rsidR="00650C7C" w:rsidRDefault="00650C7C" w:rsidP="00650C7C">
      <w:pPr>
        <w:pStyle w:val="Kd"/>
      </w:pPr>
      <w:proofErr w:type="spellStart"/>
      <w:r>
        <w:t>using</w:t>
      </w:r>
      <w:proofErr w:type="spellEnd"/>
      <w:r>
        <w:t xml:space="preserve"> System;</w:t>
      </w:r>
    </w:p>
    <w:p w14:paraId="221E7E10" w14:textId="77777777" w:rsidR="00650C7C" w:rsidRDefault="00650C7C" w:rsidP="00650C7C">
      <w:pPr>
        <w:pStyle w:val="Kd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06D6E55C" w14:textId="77777777" w:rsidR="00650C7C" w:rsidRDefault="00650C7C" w:rsidP="00650C7C">
      <w:pPr>
        <w:pStyle w:val="Kd"/>
      </w:pPr>
      <w:r>
        <w:t>{</w:t>
      </w:r>
    </w:p>
    <w:p w14:paraId="7D29C113" w14:textId="77777777" w:rsidR="00650C7C" w:rsidRDefault="00650C7C" w:rsidP="00650C7C">
      <w:pPr>
        <w:pStyle w:val="Kd"/>
      </w:pPr>
      <w:r>
        <w:tab/>
      </w:r>
      <w:proofErr w:type="spellStart"/>
      <w:r>
        <w:t>class</w:t>
      </w:r>
      <w:proofErr w:type="spellEnd"/>
      <w:r>
        <w:t xml:space="preserve"> Program</w:t>
      </w:r>
    </w:p>
    <w:p w14:paraId="45E1011E" w14:textId="77777777" w:rsidR="00650C7C" w:rsidRDefault="00650C7C" w:rsidP="00650C7C">
      <w:pPr>
        <w:pStyle w:val="Kd"/>
      </w:pPr>
      <w:r>
        <w:tab/>
        <w:t>{</w:t>
      </w:r>
    </w:p>
    <w:p w14:paraId="63F4C89E" w14:textId="77777777" w:rsidR="00650C7C" w:rsidRDefault="009C1C93" w:rsidP="00650C7C">
      <w:pPr>
        <w:pStyle w:val="Kd"/>
      </w:pPr>
      <w:r>
        <w:tab/>
      </w:r>
      <w:r>
        <w:tab/>
      </w:r>
      <w:proofErr w:type="spellStart"/>
      <w:r w:rsidR="00650C7C">
        <w:t>static</w:t>
      </w:r>
      <w:proofErr w:type="spellEnd"/>
      <w:r w:rsidR="00650C7C">
        <w:t xml:space="preserve"> </w:t>
      </w:r>
      <w:proofErr w:type="spellStart"/>
      <w:r w:rsidR="00650C7C">
        <w:t>void</w:t>
      </w:r>
      <w:proofErr w:type="spellEnd"/>
      <w:r w:rsidR="00650C7C">
        <w:t xml:space="preserve"> </w:t>
      </w:r>
      <w:proofErr w:type="gramStart"/>
      <w:r w:rsidR="00650C7C">
        <w:t xml:space="preserve">Main( </w:t>
      </w:r>
      <w:proofErr w:type="spellStart"/>
      <w:r w:rsidR="00650C7C">
        <w:t>string</w:t>
      </w:r>
      <w:proofErr w:type="spellEnd"/>
      <w:proofErr w:type="gramEnd"/>
      <w:r w:rsidR="00650C7C">
        <w:t xml:space="preserve">[] </w:t>
      </w:r>
      <w:proofErr w:type="spellStart"/>
      <w:r w:rsidR="00650C7C">
        <w:t>args</w:t>
      </w:r>
      <w:proofErr w:type="spellEnd"/>
      <w:r w:rsidR="00650C7C">
        <w:t xml:space="preserve"> )</w:t>
      </w:r>
    </w:p>
    <w:p w14:paraId="40C144BE" w14:textId="77777777" w:rsidR="00650C7C" w:rsidRDefault="00650C7C" w:rsidP="00650C7C">
      <w:pPr>
        <w:pStyle w:val="Kd"/>
      </w:pPr>
      <w:r>
        <w:tab/>
      </w:r>
      <w:r>
        <w:tab/>
        <w:t>{</w:t>
      </w:r>
    </w:p>
    <w:p w14:paraId="517703B7" w14:textId="77777777" w:rsidR="00650C7C" w:rsidRDefault="00650C7C" w:rsidP="00650C7C">
      <w:pPr>
        <w:pStyle w:val="Kd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>Szia Világ!" );</w:t>
      </w:r>
    </w:p>
    <w:p w14:paraId="5DD66363" w14:textId="77777777" w:rsidR="00650C7C" w:rsidRDefault="00650C7C" w:rsidP="00650C7C">
      <w:pPr>
        <w:pStyle w:val="Kd"/>
      </w:pPr>
      <w:r>
        <w:tab/>
      </w:r>
      <w:r>
        <w:tab/>
        <w:t>}</w:t>
      </w:r>
    </w:p>
    <w:p w14:paraId="04AFB9FD" w14:textId="77777777" w:rsidR="00650C7C" w:rsidRDefault="00650C7C" w:rsidP="00650C7C">
      <w:pPr>
        <w:pStyle w:val="Kd"/>
      </w:pPr>
      <w:r>
        <w:tab/>
        <w:t>}</w:t>
      </w:r>
    </w:p>
    <w:p w14:paraId="647EDD66" w14:textId="203A473E" w:rsidR="00650C7C" w:rsidRDefault="00650C7C" w:rsidP="00650C7C">
      <w:pPr>
        <w:pStyle w:val="Kd"/>
      </w:pPr>
      <w:r>
        <w:t>}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72007EA0" w14:textId="77777777" w:rsidR="00225F65" w:rsidRDefault="00225F65" w:rsidP="00225F65">
      <w:pPr>
        <w:pStyle w:val="Cmsor3"/>
      </w:pPr>
      <w:bookmarkStart w:id="12" w:name="_Toc332797402"/>
      <w:bookmarkStart w:id="13" w:name="_Toc59896137"/>
      <w:r>
        <w:lastRenderedPageBreak/>
        <w:t>Irodalomjegyzék</w:t>
      </w:r>
      <w:bookmarkEnd w:id="12"/>
      <w:bookmarkEnd w:id="13"/>
    </w:p>
    <w:p w14:paraId="1806A189" w14:textId="77777777" w:rsidR="00225F65" w:rsidRDefault="00225F65" w:rsidP="00225F65">
      <w:r>
        <w:t xml:space="preserve">Az Irodalomjegyzékben szereplő hivatkozásokat </w:t>
      </w:r>
      <w:r w:rsidRPr="00225F65">
        <w:rPr>
          <w:rStyle w:val="Kiemels2"/>
        </w:rPr>
        <w:t xml:space="preserve">Irodalomjegyzék </w:t>
      </w:r>
      <w:r w:rsidR="00700E3A">
        <w:rPr>
          <w:rStyle w:val="Kiemels2"/>
        </w:rPr>
        <w:t>sor</w:t>
      </w:r>
      <w:r>
        <w:t xml:space="preserve"> stílussal formázzuk, a címüket pedig </w:t>
      </w:r>
      <w:r w:rsidRPr="00225F65">
        <w:rPr>
          <w:rStyle w:val="Kiemels2"/>
        </w:rPr>
        <w:t xml:space="preserve">Irodalomjegyzék forrás </w:t>
      </w:r>
      <w:r>
        <w:t>stílussal emeljük ki.</w:t>
      </w:r>
    </w:p>
    <w:p w14:paraId="516FBD57" w14:textId="3330A99D" w:rsidR="00730B3C" w:rsidRDefault="00730B3C" w:rsidP="00225F65">
      <w:r>
        <w:t xml:space="preserve">A szövegbe a hivatkozásokat a </w:t>
      </w:r>
      <w:r w:rsidRPr="00730B3C">
        <w:rPr>
          <w:rStyle w:val="Kiemels"/>
        </w:rPr>
        <w:t>Kereszthivatkozás beszúrása</w:t>
      </w:r>
      <w:r>
        <w:t xml:space="preserve">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cross-reference</w:t>
      </w:r>
      <w:proofErr w:type="spellEnd"/>
      <w:r>
        <w:t xml:space="preserve">) funkcióval helyezzük el (példa egy így beszúrt hivatkozásra: </w:t>
      </w:r>
      <w:r>
        <w:fldChar w:fldCharType="begin"/>
      </w:r>
      <w:r>
        <w:instrText xml:space="preserve"> REF _Ref332797594 \r \h </w:instrText>
      </w:r>
      <w:r>
        <w:fldChar w:fldCharType="separate"/>
      </w:r>
      <w:r>
        <w:t>[1]</w:t>
      </w:r>
      <w:r>
        <w:fldChar w:fldCharType="end"/>
      </w:r>
      <w:r>
        <w:t>), így azok automatikusan frissülnek a hivatkozások átrendezésekor.</w:t>
      </w:r>
    </w:p>
    <w:p w14:paraId="46BF91C4" w14:textId="77777777" w:rsidR="00B4104A" w:rsidRDefault="00B4104A" w:rsidP="00700E3A">
      <w:pPr>
        <w:pStyle w:val="Cmsor1"/>
      </w:pPr>
      <w:bookmarkStart w:id="14" w:name="_Toc332797403"/>
      <w:bookmarkStart w:id="15" w:name="_Toc59896138"/>
      <w:r>
        <w:lastRenderedPageBreak/>
        <w:t>Utolsó simítások</w:t>
      </w:r>
      <w:bookmarkEnd w:id="14"/>
      <w:bookmarkEnd w:id="15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6" w:name="_Toc59896139"/>
      <w:r w:rsidRPr="00B50CAA">
        <w:lastRenderedPageBreak/>
        <w:t>Irodalomjegyzék</w:t>
      </w:r>
      <w:bookmarkEnd w:id="16"/>
    </w:p>
    <w:p w14:paraId="1056D64D" w14:textId="77777777" w:rsidR="00B50CAA" w:rsidRPr="00EE1A1F" w:rsidRDefault="00EE1A1F" w:rsidP="006F512E">
      <w:pPr>
        <w:pStyle w:val="Irodalomjegyzksor"/>
      </w:pPr>
      <w:bookmarkStart w:id="1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7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8" w:name="_Toc59896140"/>
      <w:r>
        <w:lastRenderedPageBreak/>
        <w:t>Függelék</w:t>
      </w:r>
      <w:bookmarkEnd w:id="18"/>
    </w:p>
    <w:p w14:paraId="5747A86F" w14:textId="77777777" w:rsidR="00B50CAA" w:rsidRDefault="00B50CAA" w:rsidP="00B50CAA"/>
    <w:sectPr w:rsidR="00B50CAA" w:rsidSect="0056267F">
      <w:headerReference w:type="even" r:id="rId13"/>
      <w:footerReference w:type="default" r:id="rId14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0703D" w14:textId="77777777" w:rsidR="0066174A" w:rsidRDefault="0066174A">
      <w:r>
        <w:separator/>
      </w:r>
    </w:p>
  </w:endnote>
  <w:endnote w:type="continuationSeparator" w:id="0">
    <w:p w14:paraId="48B4E98E" w14:textId="77777777" w:rsidR="0066174A" w:rsidRDefault="0066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15B4" w14:textId="77777777" w:rsidR="0066174A" w:rsidRDefault="0066174A">
      <w:r>
        <w:separator/>
      </w:r>
    </w:p>
  </w:footnote>
  <w:footnote w:type="continuationSeparator" w:id="0">
    <w:p w14:paraId="320E128A" w14:textId="77777777" w:rsidR="0066174A" w:rsidRDefault="0066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1BB6"/>
    <w:rsid w:val="000B53E0"/>
    <w:rsid w:val="00162232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70D"/>
    <w:rsid w:val="00350AEC"/>
    <w:rsid w:val="0037381F"/>
    <w:rsid w:val="003A4CDB"/>
    <w:rsid w:val="003E70B1"/>
    <w:rsid w:val="003F5425"/>
    <w:rsid w:val="00410924"/>
    <w:rsid w:val="0048395A"/>
    <w:rsid w:val="004851C7"/>
    <w:rsid w:val="00486C1A"/>
    <w:rsid w:val="004A4B8D"/>
    <w:rsid w:val="00502A30"/>
    <w:rsid w:val="005202C0"/>
    <w:rsid w:val="005524FC"/>
    <w:rsid w:val="0056267F"/>
    <w:rsid w:val="00576495"/>
    <w:rsid w:val="005D3443"/>
    <w:rsid w:val="005D7CEB"/>
    <w:rsid w:val="005E01E0"/>
    <w:rsid w:val="005F3404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F512E"/>
    <w:rsid w:val="00700E3A"/>
    <w:rsid w:val="00730B3C"/>
    <w:rsid w:val="00760739"/>
    <w:rsid w:val="00816BCB"/>
    <w:rsid w:val="00854BDC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B511F"/>
    <w:rsid w:val="00AE05C4"/>
    <w:rsid w:val="00B13FD0"/>
    <w:rsid w:val="00B4104A"/>
    <w:rsid w:val="00B50CAA"/>
    <w:rsid w:val="00B96880"/>
    <w:rsid w:val="00BF4292"/>
    <w:rsid w:val="00C00B3C"/>
    <w:rsid w:val="00C2686E"/>
    <w:rsid w:val="00C31260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5</TotalTime>
  <Pages>12</Pages>
  <Words>1138</Words>
  <Characters>7854</Characters>
  <Application>Microsoft Office Word</Application>
  <DocSecurity>0</DocSecurity>
  <Lines>65</Lines>
  <Paragraphs>17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8975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Tevesz Gábor</cp:lastModifiedBy>
  <cp:revision>3</cp:revision>
  <cp:lastPrinted>2002-07-08T12:51:00Z</cp:lastPrinted>
  <dcterms:created xsi:type="dcterms:W3CDTF">2023-02-27T06:58:00Z</dcterms:created>
  <dcterms:modified xsi:type="dcterms:W3CDTF">2023-02-27T07:14:00Z</dcterms:modified>
</cp:coreProperties>
</file>