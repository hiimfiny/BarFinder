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AA32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5523C0E" w:rsidR="004851C7" w:rsidRDefault="0066174A" w:rsidP="00D429F2">
      <w:pPr>
        <w:pStyle w:val="Cmlapkarstanszk"/>
      </w:pPr>
      <w:fldSimple w:instr=" DOCPROPERTY  Company  \* MERGEFORMAT ">
        <w:r w:rsidR="005202C0">
          <w:t>XXX Tanszék</w:t>
        </w:r>
      </w:fldSimple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4D05F0F7" w:rsidR="0063585C" w:rsidRDefault="00E1413C" w:rsidP="00171054">
      <w:pPr>
        <w:pStyle w:val="Cmlapszerz"/>
      </w:pPr>
      <w:r>
        <w:t>Sereg András</w:t>
      </w:r>
    </w:p>
    <w:p w14:paraId="27E9F397" w14:textId="7A67AAC3" w:rsidR="0063585C" w:rsidRPr="00B50CAA" w:rsidRDefault="00E1413C" w:rsidP="00E1413C">
      <w:pPr>
        <w:pStyle w:val="Cm"/>
      </w:pPr>
      <w:r w:rsidRPr="00E1413C">
        <w:t>Testre szabható koktéladatbázis készítése</w:t>
      </w:r>
      <w:fldSimple w:instr=" TITLE  \* MERGEFORMAT "/>
    </w:p>
    <w:p w14:paraId="5532B58E" w14:textId="62D40243" w:rsidR="0063585C" w:rsidRPr="00B50CAA" w:rsidRDefault="00E1413C" w:rsidP="009C1C93">
      <w:pPr>
        <w:pStyle w:val="Alcm"/>
      </w:pPr>
      <w:r w:rsidRPr="00E1413C">
        <w:t>React</w:t>
      </w:r>
      <w:r>
        <w:t>.js</w:t>
      </w:r>
      <w:r w:rsidRPr="00E1413C">
        <w:t xml:space="preserve"> és Node.js segítségével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837B4C" w:rsidRDefault="00837B4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54FF1A09" w:rsidR="00837B4C" w:rsidRDefault="00837B4C" w:rsidP="00171054">
                            <w:pPr>
                              <w:pStyle w:val="Cmlapszerz"/>
                            </w:pPr>
                            <w:r>
                              <w:t>Kövesdán Gábor</w:t>
                            </w:r>
                          </w:p>
                          <w:p w14:paraId="4EC91467" w14:textId="1B1EE8AB" w:rsidR="00837B4C" w:rsidRDefault="00837B4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D803C6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32720409" w14:textId="77777777" w:rsidR="00837B4C" w:rsidRDefault="00837B4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54FF1A09" w:rsidR="00837B4C" w:rsidRDefault="00837B4C" w:rsidP="00171054">
                      <w:pPr>
                        <w:pStyle w:val="Cmlapszerz"/>
                      </w:pPr>
                      <w:r>
                        <w:t>Kövesdán Gábor</w:t>
                      </w:r>
                    </w:p>
                    <w:p w14:paraId="4EC91467" w14:textId="1B1EE8AB" w:rsidR="00837B4C" w:rsidRDefault="00837B4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D803C6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53EBD523" w14:textId="6340458E" w:rsidR="00267A3C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872537" w:history="1">
        <w:r w:rsidR="00267A3C" w:rsidRPr="008E121D">
          <w:rPr>
            <w:rStyle w:val="Hiperhivatkozs"/>
            <w:noProof/>
          </w:rPr>
          <w:t>Összefoglaló</w:t>
        </w:r>
        <w:r w:rsidR="00267A3C">
          <w:rPr>
            <w:noProof/>
            <w:webHidden/>
          </w:rPr>
          <w:tab/>
        </w:r>
        <w:r w:rsidR="00267A3C">
          <w:rPr>
            <w:noProof/>
            <w:webHidden/>
          </w:rPr>
          <w:fldChar w:fldCharType="begin"/>
        </w:r>
        <w:r w:rsidR="00267A3C">
          <w:rPr>
            <w:noProof/>
            <w:webHidden/>
          </w:rPr>
          <w:instrText xml:space="preserve"> PAGEREF _Toc152872537 \h </w:instrText>
        </w:r>
        <w:r w:rsidR="00267A3C">
          <w:rPr>
            <w:noProof/>
            <w:webHidden/>
          </w:rPr>
        </w:r>
        <w:r w:rsidR="00267A3C"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6</w:t>
        </w:r>
        <w:r w:rsidR="00267A3C">
          <w:rPr>
            <w:noProof/>
            <w:webHidden/>
          </w:rPr>
          <w:fldChar w:fldCharType="end"/>
        </w:r>
      </w:hyperlink>
    </w:p>
    <w:p w14:paraId="195C78BB" w14:textId="194E172F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872538" w:history="1">
        <w:r w:rsidRPr="008E121D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906FAF" w14:textId="0E963ED8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872539" w:history="1">
        <w:r w:rsidRPr="008E121D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194692" w14:textId="4F84D18C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872540" w:history="1">
        <w:r w:rsidRPr="008E121D">
          <w:rPr>
            <w:rStyle w:val="Hiperhivatkozs"/>
            <w:noProof/>
          </w:rPr>
          <w:t>2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B51925" w14:textId="69AF73FD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41" w:history="1">
        <w:r w:rsidRPr="008E121D">
          <w:rPr>
            <w:rStyle w:val="Hiperhivatkozs"/>
            <w:noProof/>
          </w:rPr>
          <w:t>2.1 Backendhez 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926C92" w14:textId="58AA1197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42" w:history="1">
        <w:r w:rsidRPr="008E121D">
          <w:rPr>
            <w:rStyle w:val="Hiperhivatkozs"/>
            <w:noProof/>
          </w:rPr>
          <w:t>2.1.1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5BE57E" w14:textId="15AB6FCE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43" w:history="1">
        <w:r w:rsidRPr="008E121D">
          <w:rPr>
            <w:rStyle w:val="Hiperhivatkozs"/>
            <w:noProof/>
          </w:rPr>
          <w:t>2.1.2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80056A" w14:textId="5936E7F0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44" w:history="1">
        <w:r w:rsidRPr="008E121D">
          <w:rPr>
            <w:rStyle w:val="Hiperhivatkozs"/>
            <w:noProof/>
          </w:rPr>
          <w:t>2.2 Frontendhez 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5C89E6" w14:textId="29C39B37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45" w:history="1">
        <w:r w:rsidRPr="008E121D">
          <w:rPr>
            <w:rStyle w:val="Hiperhivatkozs"/>
            <w:noProof/>
          </w:rPr>
          <w:t>2.2.1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2326F4" w14:textId="698BB741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46" w:history="1">
        <w:r w:rsidRPr="008E121D">
          <w:rPr>
            <w:rStyle w:val="Hiperhivatkozs"/>
            <w:noProof/>
          </w:rPr>
          <w:t>2.2.2 React-bootstrap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9A35C8" w14:textId="60337CA1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47" w:history="1">
        <w:r w:rsidRPr="008E121D">
          <w:rPr>
            <w:rStyle w:val="Hiperhivatkozs"/>
            <w:noProof/>
          </w:rPr>
          <w:t>2.2.3 axios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0E1D04" w14:textId="087C1E10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48" w:history="1">
        <w:r w:rsidRPr="008E121D">
          <w:rPr>
            <w:rStyle w:val="Hiperhivatkozs"/>
            <w:noProof/>
          </w:rPr>
          <w:t>2.2.4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7BD088" w14:textId="5CFFF33D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49" w:history="1">
        <w:r w:rsidRPr="008E121D">
          <w:rPr>
            <w:rStyle w:val="Hiperhivatkozs"/>
            <w:noProof/>
          </w:rPr>
          <w:t>2.3 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FBE671" w14:textId="02A9EE2B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50" w:history="1">
        <w:r w:rsidRPr="008E121D">
          <w:rPr>
            <w:rStyle w:val="Hiperhivatkozs"/>
            <w:noProof/>
          </w:rPr>
          <w:t>2.3.1 Verziókezelés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C4729E" w14:textId="68CCC6EC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51" w:history="1">
        <w:r w:rsidRPr="008E121D">
          <w:rPr>
            <w:rStyle w:val="Hiperhivatkozs"/>
            <w:noProof/>
          </w:rPr>
          <w:t>2.3.2 Google Maps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6DCAA6" w14:textId="5A4F6A51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872552" w:history="1">
        <w:r w:rsidRPr="008E121D">
          <w:rPr>
            <w:rStyle w:val="Hiperhivatkozs"/>
            <w:noProof/>
          </w:rPr>
          <w:t>3 Hasonló alkalmazások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04256E" w14:textId="4880436F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53" w:history="1">
        <w:r w:rsidRPr="008E121D">
          <w:rPr>
            <w:rStyle w:val="Hiperhivatkozs"/>
            <w:noProof/>
          </w:rPr>
          <w:t>3.1 Untappd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1CF915" w14:textId="72878AF8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52872554" w:history="1">
        <w:r w:rsidRPr="008E121D">
          <w:rPr>
            <w:rStyle w:val="Hiperhivatkozs"/>
            <w:noProof/>
          </w:rPr>
          <w:t>4 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8C4184" w14:textId="5D968280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55" w:history="1">
        <w:r w:rsidRPr="008E121D">
          <w:rPr>
            <w:rStyle w:val="Hiperhivatkozs"/>
            <w:noProof/>
          </w:rPr>
          <w:t>4.1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BA4934" w14:textId="4E0475EC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56" w:history="1">
        <w:r w:rsidRPr="008E121D">
          <w:rPr>
            <w:rStyle w:val="Hiperhivatkozs"/>
            <w:noProof/>
          </w:rPr>
          <w:t>4.2 Felhasználói szerepkörök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975172" w14:textId="7DB9CE27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57" w:history="1">
        <w:r w:rsidRPr="008E121D">
          <w:rPr>
            <w:rStyle w:val="Hiperhivatkozs"/>
            <w:noProof/>
          </w:rPr>
          <w:t>4.3 Adatmodellek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1C3822" w14:textId="52E5454B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58" w:history="1">
        <w:r w:rsidRPr="008E121D">
          <w:rPr>
            <w:rStyle w:val="Hiperhivatkozs"/>
            <w:noProof/>
          </w:rPr>
          <w:t>4.3.1 Ingredient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A2799F" w14:textId="5B59C3B9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59" w:history="1">
        <w:r w:rsidRPr="008E121D">
          <w:rPr>
            <w:rStyle w:val="Hiperhivatkozs"/>
            <w:noProof/>
          </w:rPr>
          <w:t>4.3.2 Drink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20999B" w14:textId="7C39E711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60" w:history="1">
        <w:r w:rsidRPr="008E121D">
          <w:rPr>
            <w:rStyle w:val="Hiperhivatkozs"/>
            <w:noProof/>
          </w:rPr>
          <w:t>4.3.3 Pub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B1CF23" w14:textId="6203251E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61" w:history="1">
        <w:r w:rsidRPr="008E121D">
          <w:rPr>
            <w:rStyle w:val="Hiperhivatkozs"/>
            <w:noProof/>
          </w:rPr>
          <w:t>4.3.4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64470F" w14:textId="66EA36D6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62" w:history="1">
        <w:r w:rsidRPr="008E121D">
          <w:rPr>
            <w:rStyle w:val="Hiperhivatkozs"/>
            <w:noProof/>
          </w:rPr>
          <w:t>4.4 REST API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06E004" w14:textId="2AB3A14A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63" w:history="1">
        <w:r w:rsidRPr="008E121D">
          <w:rPr>
            <w:rStyle w:val="Hiperhivatkozs"/>
            <w:noProof/>
          </w:rPr>
          <w:t>4.4.1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CCE3EE" w14:textId="4189E499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64" w:history="1">
        <w:r w:rsidRPr="008E121D">
          <w:rPr>
            <w:rStyle w:val="Hiperhivatkozs"/>
            <w:noProof/>
          </w:rPr>
          <w:t>4.5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50D949" w14:textId="2632A4EA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65" w:history="1">
        <w:r w:rsidRPr="008E121D">
          <w:rPr>
            <w:rStyle w:val="Hiperhivatkozs"/>
            <w:noProof/>
          </w:rPr>
          <w:t>4.6 Fontosabb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3AC855C" w14:textId="545645F2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66" w:history="1">
        <w:r w:rsidRPr="008E121D">
          <w:rPr>
            <w:rStyle w:val="Hiperhivatkozs"/>
            <w:noProof/>
          </w:rPr>
          <w:t>4.6.1 Kedvencekhez adás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84EAF8" w14:textId="29053EE9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52872567" w:history="1">
        <w:r w:rsidRPr="008E121D">
          <w:rPr>
            <w:rStyle w:val="Hiperhivatkozs"/>
            <w:noProof/>
          </w:rPr>
          <w:t>4.6.2 Listák szűrése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_Toc152872567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03C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37100D" w14:textId="6402FBEE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lastRenderedPageBreak/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"_Toc152872568"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5 Implementáció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_Toc152872568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356F820A" w14:textId="30FE7FBA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"_Toc152872569"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5.1 -Backend: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11DC7FC5" w14:textId="20DB7ADA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"_Toc152872570"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5.1.1 MongoDB adatmodellek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531E5CA4" w14:textId="16DA1008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"_Toc152872571"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5.1.2 Routeok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18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4ED4E2A2" w14:textId="606F06F5" w:rsidR="00267A3C" w:rsidRDefault="00267A3C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"_Toc152872572"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5.2 -Frontend: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19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58073FA2" w14:textId="04B741A3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"_Toc152872573"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5.2.1 Komponensek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_Toc152872573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19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29212170" w14:textId="7A6AE824" w:rsidR="00267A3C" w:rsidRDefault="00267A3C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"_Toc152872574"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5.2.2 Jogosultságok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_Toc152872574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24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770C9BA1" w14:textId="4B535F10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"_Toc152872575"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6 Telepítési és használati útmutató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_Toc152872575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25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39BB5671" w14:textId="46BC05AA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"_Toc152872576"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7 Összegzés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26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62EFF6B4" w14:textId="3F5934BC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"_Toc152872577"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8 Köszönetnyilvánítás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_Toc152872577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27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2AD84670" w14:textId="72346A70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"_Toc152872578"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Irodalomjegyzék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_Toc152872578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28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4612F182" w14:textId="53EBE0A5" w:rsidR="00267A3C" w:rsidRDefault="00267A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8E121D">
        <w:rPr>
          <w:rStyle w:val="Hiperhivatkozs"/>
          <w:noProof/>
        </w:rPr>
        <w:fldChar w:fldCharType="begin"/>
      </w:r>
      <w:r w:rsidRPr="008E121D">
        <w:rPr>
          <w:rStyle w:val="Hiperhivatkozs"/>
          <w:noProof/>
        </w:rPr>
        <w:instrText xml:space="preserve"> </w:instrText>
      </w:r>
      <w:r>
        <w:rPr>
          <w:noProof/>
        </w:rPr>
        <w:instrText>HYPERLINK \l "_Toc152872579"</w:instrText>
      </w:r>
      <w:r w:rsidRPr="008E121D">
        <w:rPr>
          <w:rStyle w:val="Hiperhivatkozs"/>
          <w:noProof/>
        </w:rPr>
        <w:instrText xml:space="preserve"> </w:instrText>
      </w:r>
      <w:r w:rsidRPr="008E121D">
        <w:rPr>
          <w:rStyle w:val="Hiperhivatkozs"/>
          <w:noProof/>
        </w:rPr>
      </w:r>
      <w:r w:rsidRPr="008E121D">
        <w:rPr>
          <w:rStyle w:val="Hiperhivatkozs"/>
          <w:noProof/>
        </w:rPr>
        <w:fldChar w:fldCharType="separate"/>
      </w:r>
      <w:r w:rsidRPr="008E121D">
        <w:rPr>
          <w:rStyle w:val="Hiperhivatkozs"/>
          <w:noProof/>
        </w:rPr>
        <w:t>Függelék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_Toc152872579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803C6">
        <w:rPr>
          <w:noProof/>
          <w:webHidden/>
        </w:rPr>
        <w:t>29</w:t>
      </w:r>
      <w:r>
        <w:rPr>
          <w:noProof/>
          <w:webHidden/>
        </w:rPr>
        <w:fldChar w:fldCharType="end"/>
      </w:r>
      <w:r w:rsidRPr="008E121D">
        <w:rPr>
          <w:rStyle w:val="Hiperhivatkozs"/>
          <w:noProof/>
        </w:rPr>
        <w:fldChar w:fldCharType="end"/>
      </w:r>
    </w:p>
    <w:p w14:paraId="01B0DC16" w14:textId="64315737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 w:rsidP="008C3C59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1A614406" w:rsidR="00681E99" w:rsidRDefault="00681E99" w:rsidP="005E01E0">
      <w:pPr>
        <w:pStyle w:val="Nyilatkozatszveg"/>
      </w:pPr>
      <w:r w:rsidRPr="00B50CAA">
        <w:t xml:space="preserve">Alulírott </w:t>
      </w:r>
      <w:r w:rsidR="00E1413C">
        <w:rPr>
          <w:b/>
          <w:bCs/>
        </w:rPr>
        <w:t>Sereg András</w:t>
      </w:r>
      <w:r w:rsidRPr="00B50CAA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4C3C963C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D803C6">
        <w:rPr>
          <w:noProof/>
        </w:rPr>
        <w:t>2023. 12. 07.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49F33095" w:rsidR="005E01E0" w:rsidRDefault="005E01E0" w:rsidP="00854BDC">
      <w:pPr>
        <w:pStyle w:val="Nyilatkozatalrs"/>
      </w:pPr>
      <w:r>
        <w:tab/>
      </w:r>
      <w:r w:rsidR="00E1413C">
        <w:t>Sereg András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52872537"/>
      <w:r w:rsidRPr="00B50CAA">
        <w:lastRenderedPageBreak/>
        <w:t>Összefoglaló</w:t>
      </w:r>
      <w:bookmarkEnd w:id="0"/>
    </w:p>
    <w:p w14:paraId="18F0F7B7" w14:textId="77777777" w:rsidR="0063585C" w:rsidRDefault="0063585C" w:rsidP="00816BCB">
      <w:pPr>
        <w:pStyle w:val="Fejezetcimszmozsnlkl"/>
      </w:pPr>
      <w:bookmarkStart w:id="1" w:name="_Toc152872538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44C18954" w14:textId="4829F917" w:rsidR="00E1413C" w:rsidRDefault="00E1413C" w:rsidP="006A1B7F">
      <w:pPr>
        <w:pStyle w:val="Cmsor1"/>
      </w:pPr>
      <w:bookmarkStart w:id="2" w:name="_Toc332797397"/>
      <w:bookmarkStart w:id="3" w:name="_Toc152872539"/>
      <w:r>
        <w:lastRenderedPageBreak/>
        <w:t>Bevezetés</w:t>
      </w:r>
      <w:bookmarkEnd w:id="3"/>
    </w:p>
    <w:p w14:paraId="0D45BEE0" w14:textId="2121E8FB" w:rsidR="00F03EE0" w:rsidRDefault="00F03EE0" w:rsidP="00F03EE0">
      <w:r>
        <w:t>Ahány ember, annyi féle preferencia. Nincs ez másképp, ha a szórakozási vagy italfogyasztási szokásokról beszélünk. Van, hogy egyedül is nehezen tudunk dönteni arról, hogy hol és hogyan töltsük el a péntek-szombat estéinket, egy több fős társasággal pedig még nehezebb dűlőre jutni.</w:t>
      </w:r>
    </w:p>
    <w:p w14:paraId="2CF3A8D8" w14:textId="15BA0837" w:rsidR="00F03EE0" w:rsidRDefault="00F03EE0" w:rsidP="00F03EE0">
      <w:r>
        <w:t>A dolgozatom célja, hogy egy olyan alkalmazás készítsek, mellyel a felhasználók minél több szempont szerint alakíthassák a preferenciáikat, és azok alapján megtalálják Budapest számukra legmegfelelőbb szórakoztatói egyégét.</w:t>
      </w:r>
    </w:p>
    <w:p w14:paraId="1CD9D111" w14:textId="06C86737" w:rsidR="00F03EE0" w:rsidRPr="00F03EE0" w:rsidRDefault="00F03EE0" w:rsidP="00F03EE0">
      <w:r>
        <w:t>A dolgozatom során a 2. fejezetben ismertetem az alkalmazás elkészítése során használt technológiákat, a 3. fejezetben a már létező, az alkalmazáshoz hasonló szolgáltatásokat hasonlítom össze. A 4. fejezetben a tervezési lépéseket ismertetem, az 5. fejezetben pedig az implementáció részleteit mutatom be.</w:t>
      </w:r>
    </w:p>
    <w:p w14:paraId="3C03B85C" w14:textId="2126C3A4" w:rsidR="00E1413C" w:rsidRDefault="00E1413C" w:rsidP="00E1413C">
      <w:pPr>
        <w:pStyle w:val="Cmsor1"/>
      </w:pPr>
      <w:bookmarkStart w:id="4" w:name="_Toc152872540"/>
      <w:r>
        <w:lastRenderedPageBreak/>
        <w:t>Felhasznált technológiák</w:t>
      </w:r>
      <w:bookmarkEnd w:id="4"/>
    </w:p>
    <w:p w14:paraId="53C1C7F5" w14:textId="234E42C4" w:rsidR="004464E5" w:rsidRDefault="004464E5" w:rsidP="004464E5">
      <w:pPr>
        <w:pStyle w:val="Cmsor2"/>
      </w:pPr>
      <w:bookmarkStart w:id="5" w:name="_Toc152872541"/>
      <w:r>
        <w:t>Backendhez használt technológiák</w:t>
      </w:r>
      <w:bookmarkEnd w:id="5"/>
    </w:p>
    <w:p w14:paraId="0C640C88" w14:textId="2C9213A8" w:rsidR="004464E5" w:rsidRDefault="004854FC" w:rsidP="008D65AF">
      <w:pPr>
        <w:pStyle w:val="Cmsor3"/>
      </w:pPr>
      <w:bookmarkStart w:id="6" w:name="_Toc152872542"/>
      <w:r>
        <w:t>N</w:t>
      </w:r>
      <w:r w:rsidR="004464E5">
        <w:t>ode</w:t>
      </w:r>
      <w:r>
        <w:t>.</w:t>
      </w:r>
      <w:r w:rsidR="004464E5">
        <w:t>js</w:t>
      </w:r>
      <w:bookmarkEnd w:id="6"/>
    </w:p>
    <w:p w14:paraId="188939D8" w14:textId="6F25842C" w:rsidR="004854FC" w:rsidRDefault="004854FC" w:rsidP="004854FC">
      <w:r>
        <w:t xml:space="preserve">A Node.js egy nyílt forráskódú, szerveroldali </w:t>
      </w:r>
      <w:proofErr w:type="spellStart"/>
      <w:r>
        <w:t>javascript</w:t>
      </w:r>
      <w:proofErr w:type="spellEnd"/>
      <w:r>
        <w:t xml:space="preserve"> futtatókörnyezet, ami az </w:t>
      </w:r>
      <w:proofErr w:type="spellStart"/>
      <w:r>
        <w:t>eseményvezérelt</w:t>
      </w:r>
      <w:proofErr w:type="spellEnd"/>
      <w:r>
        <w:t xml:space="preserve"> modelljével lehetővé teszi a hatékony és skálázható alkalmazások fejlesztését.</w:t>
      </w:r>
    </w:p>
    <w:p w14:paraId="0D4C6BBF" w14:textId="1CDA4D52" w:rsidR="004854FC" w:rsidRDefault="004854FC" w:rsidP="004854FC">
      <w:r>
        <w:t>Egyik nagy előnye</w:t>
      </w:r>
      <w:r w:rsidR="00073589">
        <w:t xml:space="preserve"> -</w:t>
      </w:r>
      <w:r>
        <w:t xml:space="preserve"> mivel a webalkalmazások </w:t>
      </w:r>
      <w:r w:rsidR="00073589">
        <w:t xml:space="preserve">túlnyomó részének a </w:t>
      </w:r>
      <w:r>
        <w:t xml:space="preserve">kliens oldala is </w:t>
      </w:r>
      <w:proofErr w:type="spellStart"/>
      <w:r>
        <w:t>javascript</w:t>
      </w:r>
      <w:proofErr w:type="spellEnd"/>
      <w:r>
        <w:t xml:space="preserve"> nyelven íródott</w:t>
      </w:r>
      <w:r w:rsidR="00073589">
        <w:t xml:space="preserve"> – hogy egységesíti a kódbázist az adott projektben, </w:t>
      </w:r>
      <w:r>
        <w:t>így segíti a fejlesztők közötti kommunikációt és a kód megértését</w:t>
      </w:r>
      <w:r w:rsidR="00073589">
        <w:t xml:space="preserve"> mindenki számára.</w:t>
      </w:r>
    </w:p>
    <w:p w14:paraId="4A3FE73E" w14:textId="4539B05D" w:rsidR="004854FC" w:rsidRPr="004854FC" w:rsidRDefault="00073589" w:rsidP="004854FC">
      <w:r>
        <w:t xml:space="preserve">Az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segítségével könnyen felhasználhatunk már létező könyvtárakat az alkalmazásunk fejlesztése során, ezzel megannyi funkcióhoz és modulhoz jutva, melyekkel átláthatóbb és tisztább kódot írhatunk.</w:t>
      </w:r>
    </w:p>
    <w:p w14:paraId="5883A9A3" w14:textId="68732490" w:rsidR="004464E5" w:rsidRDefault="00073589" w:rsidP="008D65AF">
      <w:pPr>
        <w:pStyle w:val="Cmsor3"/>
      </w:pPr>
      <w:bookmarkStart w:id="7" w:name="_Toc152872543"/>
      <w:proofErr w:type="spellStart"/>
      <w:r>
        <w:t>MongoDB</w:t>
      </w:r>
      <w:bookmarkEnd w:id="7"/>
      <w:proofErr w:type="spellEnd"/>
    </w:p>
    <w:p w14:paraId="244EA705" w14:textId="7AAC7898" w:rsidR="00073589" w:rsidRDefault="00073589" w:rsidP="00073589">
      <w:r>
        <w:t xml:space="preserve">A </w:t>
      </w:r>
      <w:proofErr w:type="spellStart"/>
      <w:r>
        <w:t>MongoDB</w:t>
      </w:r>
      <w:proofErr w:type="spellEnd"/>
      <w:r>
        <w:t xml:space="preserve"> egy nyílt forráskódú, dinamikus adatmodellt alkalmazó </w:t>
      </w:r>
      <w:proofErr w:type="spellStart"/>
      <w:r>
        <w:t>NoSQL</w:t>
      </w:r>
      <w:proofErr w:type="spellEnd"/>
      <w:r>
        <w:t xml:space="preserve"> adatbázis. JSON-szerű dokumentumokban tárolja az adatokat, ezzel </w:t>
      </w:r>
      <w:proofErr w:type="spellStart"/>
      <w:r>
        <w:t>skálázhatóságot</w:t>
      </w:r>
      <w:proofErr w:type="spellEnd"/>
      <w:r>
        <w:t xml:space="preserve"> és magas teljesítményt nyújtva.</w:t>
      </w:r>
    </w:p>
    <w:p w14:paraId="459B59CD" w14:textId="7F0743B9" w:rsidR="00073589" w:rsidRPr="00073589" w:rsidRDefault="00073589" w:rsidP="00073589">
      <w:r>
        <w:t>Sémamentes tervezése révén könnyű és dinamikus adatmodellezést tesz lehetővé, ami ideális félig strukturált adatok kezelésére.</w:t>
      </w:r>
    </w:p>
    <w:p w14:paraId="672C22D9" w14:textId="3F154A4B" w:rsidR="004464E5" w:rsidRDefault="004464E5" w:rsidP="004464E5">
      <w:pPr>
        <w:pStyle w:val="Cmsor2"/>
      </w:pPr>
      <w:bookmarkStart w:id="8" w:name="_Toc152872544"/>
      <w:r>
        <w:t>Frontendhez használt technológiák</w:t>
      </w:r>
      <w:bookmarkEnd w:id="8"/>
    </w:p>
    <w:p w14:paraId="2ECFF138" w14:textId="1E7A0332" w:rsidR="004464E5" w:rsidRDefault="004464E5" w:rsidP="00F03EE0">
      <w:pPr>
        <w:pStyle w:val="Cmsor3"/>
      </w:pPr>
      <w:bookmarkStart w:id="9" w:name="_Toc152872545"/>
      <w:proofErr w:type="spellStart"/>
      <w:r>
        <w:t>React</w:t>
      </w:r>
      <w:bookmarkEnd w:id="9"/>
      <w:proofErr w:type="spellEnd"/>
    </w:p>
    <w:p w14:paraId="49D95740" w14:textId="2611AB09" w:rsidR="00DE22FA" w:rsidRDefault="00DE22FA" w:rsidP="00DE22FA">
      <w:r>
        <w:t xml:space="preserve">A React.js egy nyílt forráskódú </w:t>
      </w:r>
      <w:proofErr w:type="spellStart"/>
      <w:r>
        <w:t>Javascript</w:t>
      </w:r>
      <w:proofErr w:type="spellEnd"/>
      <w:r>
        <w:t xml:space="preserve"> könyvtár, amellyel felhasználói felületeket készíthetünk, elsősorban </w:t>
      </w:r>
      <w:proofErr w:type="spellStart"/>
      <w:r>
        <w:t>Single</w:t>
      </w:r>
      <w:proofErr w:type="spellEnd"/>
      <w:r>
        <w:t xml:space="preserve"> Page </w:t>
      </w:r>
      <w:proofErr w:type="spellStart"/>
      <w:r>
        <w:t>Application</w:t>
      </w:r>
      <w:proofErr w:type="spellEnd"/>
      <w:r>
        <w:t xml:space="preserve"> (későbbiekben SPA) formájában. </w:t>
      </w:r>
    </w:p>
    <w:p w14:paraId="7DE70684" w14:textId="266F2FAC" w:rsidR="00DE22FA" w:rsidRDefault="00DE22FA" w:rsidP="00DE22FA">
      <w:r>
        <w:t>Egyik főbb jellemzője a virtuális DOM, ami lehetővé teszi a hatékony és gyors tartalomfrissítéseket az alkalmazásunkban, anélkül, hogy az oldalt újra kelljen töltenünk. Ezt úgy éri el, hogy a komponensek változásakor a DOM-</w:t>
      </w:r>
      <w:proofErr w:type="spellStart"/>
      <w:r>
        <w:t>nak</w:t>
      </w:r>
      <w:proofErr w:type="spellEnd"/>
      <w:r>
        <w:t xml:space="preserve"> egy absztrahált változatát módosítja, ezzel csak az érintett állapotok változnak meg</w:t>
      </w:r>
    </w:p>
    <w:p w14:paraId="1284AF81" w14:textId="461AD9F0" w:rsidR="00DE22FA" w:rsidRDefault="00DE22FA" w:rsidP="00DE22FA">
      <w:r>
        <w:lastRenderedPageBreak/>
        <w:t xml:space="preserve">A </w:t>
      </w:r>
      <w:proofErr w:type="spellStart"/>
      <w:r>
        <w:t>Reactban</w:t>
      </w:r>
      <w:proofErr w:type="spellEnd"/>
      <w:r>
        <w:t xml:space="preserve"> az alkalmazások úgynevezett komponensekből épülnek fel, melyek elősegítik az </w:t>
      </w:r>
      <w:proofErr w:type="spellStart"/>
      <w:r>
        <w:t>újrahasználhatóságot</w:t>
      </w:r>
      <w:proofErr w:type="spellEnd"/>
      <w:r>
        <w:t>, és könnyebben karbantarthatóvá</w:t>
      </w:r>
      <w:r w:rsidR="003B0D2D">
        <w:t xml:space="preserve"> és tesztelhetővé</w:t>
      </w:r>
      <w:r>
        <w:t xml:space="preserve"> teszi a kódot.</w:t>
      </w:r>
    </w:p>
    <w:p w14:paraId="4D595531" w14:textId="4748E4B9" w:rsidR="00DE22FA" w:rsidRDefault="00DE22FA" w:rsidP="00DE22FA">
      <w:r>
        <w:t xml:space="preserve">Lehetőségünk van különböző </w:t>
      </w:r>
      <w:proofErr w:type="spellStart"/>
      <w:r>
        <w:t>Hookok</w:t>
      </w:r>
      <w:proofErr w:type="spellEnd"/>
      <w:r>
        <w:t xml:space="preserve"> használatára, aminek segítségével függvényként készíthetjük el a komponenseinket</w:t>
      </w:r>
      <w:r w:rsidR="003B0D2D">
        <w:t xml:space="preserve">, valamint lehetőséget biztosít a </w:t>
      </w:r>
      <w:proofErr w:type="gramStart"/>
      <w:r w:rsidR="003B0D2D">
        <w:t>fejlesztőknek</w:t>
      </w:r>
      <w:proofErr w:type="gramEnd"/>
      <w:r w:rsidR="003B0D2D">
        <w:t xml:space="preserve"> hogy különválasszák a megjelenítést a működési logikát.</w:t>
      </w:r>
    </w:p>
    <w:p w14:paraId="0A39598B" w14:textId="0F27B218" w:rsidR="004464E5" w:rsidRDefault="004464E5" w:rsidP="00DE22FA">
      <w:pPr>
        <w:pStyle w:val="Cmsor3"/>
      </w:pPr>
      <w:bookmarkStart w:id="10" w:name="_Toc152872546"/>
      <w:proofErr w:type="spellStart"/>
      <w:r>
        <w:t>React-bootstrap</w:t>
      </w:r>
      <w:bookmarkEnd w:id="10"/>
      <w:proofErr w:type="spellEnd"/>
    </w:p>
    <w:p w14:paraId="00E7F766" w14:textId="1DD093FD" w:rsidR="003B0D2D" w:rsidRDefault="003B0D2D" w:rsidP="003B0D2D">
      <w:r>
        <w:t xml:space="preserve">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a </w:t>
      </w:r>
      <w:proofErr w:type="spellStart"/>
      <w:r>
        <w:t>Bootstrap</w:t>
      </w:r>
      <w:proofErr w:type="spellEnd"/>
      <w:r>
        <w:t xml:space="preserve"> grafikus keretrendszer </w:t>
      </w:r>
      <w:proofErr w:type="spellStart"/>
      <w:r>
        <w:t>React</w:t>
      </w:r>
      <w:proofErr w:type="spellEnd"/>
      <w:r>
        <w:t xml:space="preserve">-komponensekkel való kiegészítése, melynek segítségével hatékony módon vihetünk különböző UI elemeket az </w:t>
      </w:r>
      <w:proofErr w:type="spellStart"/>
      <w:r>
        <w:t>alkalamazásunkba</w:t>
      </w:r>
      <w:proofErr w:type="spellEnd"/>
      <w:r>
        <w:t xml:space="preserve">, amelyek követik a </w:t>
      </w:r>
      <w:proofErr w:type="spellStart"/>
      <w:r>
        <w:t>Bootstrap</w:t>
      </w:r>
      <w:proofErr w:type="spellEnd"/>
      <w:r>
        <w:t xml:space="preserve"> stílusrendszerét.</w:t>
      </w:r>
    </w:p>
    <w:p w14:paraId="0D3EB2F9" w14:textId="4AEE721C" w:rsidR="003B0D2D" w:rsidRDefault="003B0D2D" w:rsidP="003B0D2D">
      <w:r>
        <w:t>Egyes komponensek megjelenítését függővé tehetjük a kijelző méretétől, így néhány sornyi kóddal több különböző eszközre optimalizált kódot írhatunk.</w:t>
      </w:r>
    </w:p>
    <w:p w14:paraId="389C80F4" w14:textId="085EA694" w:rsidR="003B0D2D" w:rsidRPr="003B0D2D" w:rsidRDefault="003B0D2D" w:rsidP="003B0D2D">
      <w:r>
        <w:t>A könyvtár használatával számos előre összerakott komplex komponenseket is tudunk használni, mint például különböző űrlap elemek, vagy felugró ablakok</w:t>
      </w:r>
    </w:p>
    <w:p w14:paraId="7E100B2B" w14:textId="65CA0A74" w:rsidR="004464E5" w:rsidRDefault="004464E5" w:rsidP="00F03EE0">
      <w:pPr>
        <w:pStyle w:val="Cmsor3"/>
      </w:pPr>
      <w:bookmarkStart w:id="11" w:name="_Toc152872547"/>
      <w:proofErr w:type="spellStart"/>
      <w:r>
        <w:t>axios</w:t>
      </w:r>
      <w:bookmarkEnd w:id="11"/>
      <w:proofErr w:type="spellEnd"/>
    </w:p>
    <w:p w14:paraId="12FFF12A" w14:textId="4C045D74" w:rsidR="003B0D2D" w:rsidRPr="003B0D2D" w:rsidRDefault="003B0D2D" w:rsidP="003B0D2D">
      <w:r>
        <w:t>Webalkalmazások létrehozásakor gyakori feladat a HTTP protokollon keresztül való kommunikáció.</w:t>
      </w:r>
      <w:r w:rsidR="006468D4">
        <w:t xml:space="preserve"> A böngészők képesek fogadni HTTP kéréseket a beépített </w:t>
      </w:r>
      <w:proofErr w:type="spellStart"/>
      <w:proofErr w:type="gramStart"/>
      <w:r w:rsidR="006468D4">
        <w:t>fetch</w:t>
      </w:r>
      <w:proofErr w:type="spellEnd"/>
      <w:r w:rsidR="006468D4">
        <w:t>(</w:t>
      </w:r>
      <w:proofErr w:type="gramEnd"/>
      <w:r w:rsidR="006468D4">
        <w:t xml:space="preserve">) metódusukkal, ezek küldését pedig az </w:t>
      </w:r>
      <w:proofErr w:type="spellStart"/>
      <w:r w:rsidR="006468D4">
        <w:t>Axios</w:t>
      </w:r>
      <w:proofErr w:type="spellEnd"/>
      <w:r w:rsidR="006468D4">
        <w:t xml:space="preserve"> </w:t>
      </w:r>
      <w:proofErr w:type="spellStart"/>
      <w:r w:rsidR="006468D4">
        <w:t>javascript</w:t>
      </w:r>
      <w:proofErr w:type="spellEnd"/>
      <w:r w:rsidR="006468D4">
        <w:t xml:space="preserve"> könyvtár segítségével lehet megoldani.</w:t>
      </w:r>
    </w:p>
    <w:p w14:paraId="6511FE33" w14:textId="5E81F638" w:rsidR="004464E5" w:rsidRDefault="004464E5" w:rsidP="00F03EE0">
      <w:pPr>
        <w:pStyle w:val="Cmsor3"/>
      </w:pPr>
      <w:bookmarkStart w:id="12" w:name="_Toc152872548"/>
      <w:proofErr w:type="spellStart"/>
      <w:r>
        <w:t>Typescript</w:t>
      </w:r>
      <w:bookmarkEnd w:id="12"/>
      <w:proofErr w:type="spellEnd"/>
    </w:p>
    <w:p w14:paraId="3ACF9C55" w14:textId="1CDBDB47" w:rsidR="006468D4" w:rsidRPr="006468D4" w:rsidRDefault="006468D4" w:rsidP="006468D4">
      <w:r>
        <w:t xml:space="preserve">A </w:t>
      </w:r>
      <w:proofErr w:type="spellStart"/>
      <w:r>
        <w:t>javascript</w:t>
      </w:r>
      <w:proofErr w:type="spellEnd"/>
      <w:r>
        <w:t xml:space="preserve"> webfejlesztésben való elterjedésével rohamosan derültek ki a nyelv anomáliái és hiányosságai. Ezt hivatott orvosolni a </w:t>
      </w:r>
      <w:proofErr w:type="spellStart"/>
      <w:r>
        <w:t>Typescript</w:t>
      </w:r>
      <w:proofErr w:type="spellEnd"/>
      <w:r>
        <w:t xml:space="preserve">, ami a </w:t>
      </w:r>
      <w:proofErr w:type="spellStart"/>
      <w:r>
        <w:t>Javascript</w:t>
      </w:r>
      <w:proofErr w:type="spellEnd"/>
      <w:r>
        <w:t xml:space="preserve"> egy szigorúbb kiterjesztése. Segítségével fordítási időben is kezelhetünk hibákat, az erős típusellenőrzésnek köszönhetően pedig a legtöbb hiba már a fejlesztőkörnyezetünkben jelentkezik. Létrehozhatunk benne egyedi típusokat és </w:t>
      </w:r>
      <w:proofErr w:type="spellStart"/>
      <w:r>
        <w:t>interfaceket</w:t>
      </w:r>
      <w:proofErr w:type="spellEnd"/>
      <w:r>
        <w:t xml:space="preserve"> is</w:t>
      </w:r>
    </w:p>
    <w:p w14:paraId="501E7FC6" w14:textId="3977EDB0" w:rsidR="004464E5" w:rsidRDefault="004464E5" w:rsidP="004464E5">
      <w:pPr>
        <w:pStyle w:val="Cmsor2"/>
      </w:pPr>
      <w:bookmarkStart w:id="13" w:name="_Toc152872549"/>
      <w:r>
        <w:lastRenderedPageBreak/>
        <w:t>Szolgáltatások</w:t>
      </w:r>
      <w:bookmarkEnd w:id="13"/>
    </w:p>
    <w:p w14:paraId="48E649EF" w14:textId="7452226D" w:rsidR="006468D4" w:rsidRDefault="006468D4" w:rsidP="006468D4">
      <w:pPr>
        <w:pStyle w:val="Cmsor3"/>
      </w:pPr>
      <w:bookmarkStart w:id="14" w:name="_Toc152872550"/>
      <w:r>
        <w:t>Verziókezelés</w:t>
      </w:r>
      <w:bookmarkEnd w:id="14"/>
    </w:p>
    <w:p w14:paraId="5B4870E9" w14:textId="5271FECB" w:rsidR="00500E9B" w:rsidRDefault="00500E9B" w:rsidP="00500E9B">
      <w:r>
        <w:t xml:space="preserve">Fejlesztés </w:t>
      </w:r>
      <w:r w:rsidRPr="00500E9B">
        <w:t xml:space="preserve">során fontos nyomon követni a fájlokban végrehajtott változtatásokat. A verziókezelés lehetővé teszi, hogy visszatérjünk korábbi változatokhoz és új verziókat hozzunk létre. </w:t>
      </w:r>
      <w:r>
        <w:t>Erre a</w:t>
      </w:r>
      <w:r w:rsidRPr="00500E9B">
        <w:t xml:space="preserve"> legelterjedtebb eszköz</w:t>
      </w:r>
      <w:r>
        <w:t xml:space="preserve"> az</w:t>
      </w:r>
      <w:r w:rsidRPr="00500E9B">
        <w:t>, ingyenes és nyílt forráskódú</w:t>
      </w:r>
      <w:r>
        <w:t xml:space="preserve"> </w:t>
      </w:r>
      <w:proofErr w:type="spellStart"/>
      <w:proofErr w:type="gramStart"/>
      <w:r>
        <w:t>git</w:t>
      </w:r>
      <w:proofErr w:type="spellEnd"/>
      <w:r>
        <w:t>.</w:t>
      </w:r>
      <w:r w:rsidRPr="00500E9B">
        <w:t>.</w:t>
      </w:r>
      <w:proofErr w:type="gramEnd"/>
      <w:r>
        <w:br/>
      </w:r>
      <w:r w:rsidRPr="00500E9B">
        <w:t xml:space="preserve">Kisebb és nagyobb projektekben is használható, </w:t>
      </w:r>
      <w:r>
        <w:t>egyedül inkább verziókövetésre alkalmas, de hasznos tud lenni ha különböző eszközökön fejlesztünk. Több felhasználó számára lehetőséget biztosít arra, hogy ugyanazon a kódon dolgozzanak, és könnyedén kommunikáljanak egymás között</w:t>
      </w:r>
      <w:r w:rsidRPr="00500E9B">
        <w:t>.</w:t>
      </w:r>
    </w:p>
    <w:p w14:paraId="7A4891F3" w14:textId="371DC420" w:rsidR="00500E9B" w:rsidRDefault="00500E9B" w:rsidP="00500E9B">
      <w:r>
        <w:t xml:space="preserve">A </w:t>
      </w:r>
      <w:proofErr w:type="spellStart"/>
      <w:r>
        <w:t>git</w:t>
      </w:r>
      <w:proofErr w:type="spellEnd"/>
      <w:r>
        <w:t xml:space="preserve"> parancsait kiadhatjuk manuálisan az operációs rendszerünk parancssorából, vagy a </w:t>
      </w:r>
      <w:proofErr w:type="spellStart"/>
      <w:r>
        <w:t>git</w:t>
      </w:r>
      <w:proofErr w:type="spellEnd"/>
      <w:r>
        <w:t xml:space="preserve"> saját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  <w:r>
        <w:t xml:space="preserve">-ében (CLI), de léteznek különböző asztali alkalmazások, mint például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ami </w:t>
      </w:r>
      <w:r w:rsidR="00E807F9">
        <w:t xml:space="preserve">gyorsabbá és </w:t>
      </w:r>
      <w:proofErr w:type="spellStart"/>
      <w:r>
        <w:t>felhasználóbarátabbá</w:t>
      </w:r>
      <w:proofErr w:type="spellEnd"/>
      <w:r>
        <w:t xml:space="preserve"> teszi a könyvtárak verziókezelését. Emellett a legtöbb modern fejlesztőkörnyezet</w:t>
      </w:r>
      <w:r w:rsidR="00E807F9">
        <w:t>ben elérhetők különböző bővítmények, melyek segítségével mellőzhető a CLI-k használata</w:t>
      </w:r>
    </w:p>
    <w:p w14:paraId="7A3FBF1F" w14:textId="10EF969F" w:rsidR="00500E9B" w:rsidRPr="00500E9B" w:rsidRDefault="00500E9B" w:rsidP="00500E9B">
      <w:r w:rsidRPr="00500E9B">
        <w:t xml:space="preserve">A </w:t>
      </w:r>
      <w:proofErr w:type="spellStart"/>
      <w:r w:rsidRPr="00500E9B">
        <w:t>Github</w:t>
      </w:r>
      <w:proofErr w:type="spellEnd"/>
      <w:r w:rsidRPr="00500E9B">
        <w:t xml:space="preserve"> egy olyan szolgáltatás, ami </w:t>
      </w:r>
      <w:proofErr w:type="spellStart"/>
      <w:r w:rsidRPr="00500E9B">
        <w:t>git</w:t>
      </w:r>
      <w:proofErr w:type="spellEnd"/>
      <w:r w:rsidRPr="00500E9B">
        <w:t xml:space="preserve"> </w:t>
      </w:r>
      <w:r>
        <w:t>könyvtárak(</w:t>
      </w:r>
      <w:proofErr w:type="spellStart"/>
      <w:r w:rsidRPr="00500E9B">
        <w:t>repository</w:t>
      </w:r>
      <w:proofErr w:type="spellEnd"/>
      <w:r w:rsidRPr="00500E9B">
        <w:t>-k</w:t>
      </w:r>
      <w:r>
        <w:t>)</w:t>
      </w:r>
      <w:r w:rsidRPr="00500E9B">
        <w:t xml:space="preserve"> tárolására szolgál. Könnyen átlátható felületet biztosít a változtatásokhoz és </w:t>
      </w:r>
      <w:r>
        <w:t xml:space="preserve">lehetővé teszi különböző műveletek végrehajtását, mint a kódértékelés, vagy úgynevezett </w:t>
      </w:r>
      <w:proofErr w:type="spellStart"/>
      <w:r>
        <w:t>issue</w:t>
      </w:r>
      <w:proofErr w:type="spellEnd"/>
      <w:r>
        <w:t>-k létrehozása, melyek segítségével hatékonyan nyilvántarthatóvá válnak az elvégzendő részfeladatok.</w:t>
      </w:r>
    </w:p>
    <w:p w14:paraId="78D07BF4" w14:textId="55EDD398" w:rsidR="004464E5" w:rsidRDefault="004464E5" w:rsidP="00500E9B">
      <w:pPr>
        <w:pStyle w:val="Cmsor3"/>
      </w:pPr>
      <w:bookmarkStart w:id="15" w:name="_Toc152872551"/>
      <w:r>
        <w:t xml:space="preserve">Google </w:t>
      </w:r>
      <w:proofErr w:type="spellStart"/>
      <w:r>
        <w:t>Maps</w:t>
      </w:r>
      <w:proofErr w:type="spellEnd"/>
      <w:r>
        <w:t xml:space="preserve"> API</w:t>
      </w:r>
      <w:bookmarkEnd w:id="15"/>
    </w:p>
    <w:p w14:paraId="1FDB3F4B" w14:textId="29171717" w:rsidR="00073589" w:rsidRDefault="00073589" w:rsidP="00073589">
      <w:r>
        <w:t xml:space="preserve">A Google </w:t>
      </w:r>
      <w:proofErr w:type="spellStart"/>
      <w:r>
        <w:t>Cloud</w:t>
      </w:r>
      <w:proofErr w:type="spellEnd"/>
      <w:r>
        <w:t xml:space="preserve"> egy teljes körű felhőalapú szolgáltatásokat nyújtó platform, melynek segítségével könnyen implementálható megoldásokat kapunk olyan problémákra, mint az adattárolás, adatelemzés, vagy </w:t>
      </w:r>
      <w:r w:rsidR="00F525CA">
        <w:t>gépi tanulás.</w:t>
      </w:r>
    </w:p>
    <w:p w14:paraId="75DD9C07" w14:textId="13587C66" w:rsidR="00F525CA" w:rsidRPr="00073589" w:rsidRDefault="00F525CA" w:rsidP="00073589">
      <w:r>
        <w:t xml:space="preserve">Ezek között található a Google </w:t>
      </w:r>
      <w:proofErr w:type="spellStart"/>
      <w:r>
        <w:t>Maps</w:t>
      </w:r>
      <w:proofErr w:type="spellEnd"/>
      <w:r>
        <w:t xml:space="preserve"> API, aminek segítségével egy térképeket jeleníthetünk meg az alkalmazásunkban. Ezt számtalan módon testre szabhatjuk, jelölőket és útvonalakat jeleníthetünk meg a térképen, valamint kezelni tudjuk vele a felhasználói interakciókat, ezzel javítva a felhasználói élményt.</w:t>
      </w:r>
    </w:p>
    <w:p w14:paraId="78D66052" w14:textId="77777777" w:rsidR="004464E5" w:rsidRPr="004464E5" w:rsidRDefault="004464E5" w:rsidP="004464E5"/>
    <w:p w14:paraId="6A803A6A" w14:textId="62AA19D5" w:rsidR="00E1413C" w:rsidRDefault="00E1413C" w:rsidP="00E1413C">
      <w:pPr>
        <w:pStyle w:val="Cmsor1"/>
      </w:pPr>
      <w:bookmarkStart w:id="16" w:name="_Toc152872552"/>
      <w:r>
        <w:lastRenderedPageBreak/>
        <w:t>Hasonló alkalmazások</w:t>
      </w:r>
      <w:bookmarkEnd w:id="16"/>
    </w:p>
    <w:p w14:paraId="7BAB1B28" w14:textId="457ADCD8" w:rsidR="00DE22FA" w:rsidRDefault="00DE22FA" w:rsidP="00DE22FA">
      <w:pPr>
        <w:pStyle w:val="Cmsor2"/>
      </w:pPr>
      <w:bookmarkStart w:id="17" w:name="_Toc152872553"/>
      <w:proofErr w:type="spellStart"/>
      <w:r>
        <w:t>Untappd</w:t>
      </w:r>
      <w:bookmarkEnd w:id="17"/>
      <w:proofErr w:type="spellEnd"/>
    </w:p>
    <w:p w14:paraId="4289D2D1" w14:textId="77ABC10D" w:rsidR="00DE22FA" w:rsidRDefault="00FF4171" w:rsidP="00DE22FA">
      <w:pPr>
        <w:ind w:firstLine="0"/>
      </w:pPr>
      <w:r>
        <w:t xml:space="preserve">Az </w:t>
      </w:r>
      <w:proofErr w:type="spellStart"/>
      <w:r>
        <w:t>Untappd</w:t>
      </w:r>
      <w:proofErr w:type="spellEnd"/>
      <w:r>
        <w:t xml:space="preserve"> egy mobilon és weben egyaránt elérhető alkalmazás, ami kifejezetten a kézműves sörök piacára van kiélezve</w:t>
      </w:r>
      <w:r w:rsidR="0034431F">
        <w:t>. Az alkalmazásban megtalálhatóak világszerte elérhető kocsmák és bárok, a profiljukban szerepel minden fontos információ a helyről.</w:t>
      </w:r>
    </w:p>
    <w:p w14:paraId="2584FAE7" w14:textId="7ECD003B" w:rsidR="0034431F" w:rsidRDefault="0034431F" w:rsidP="00DE22FA">
      <w:pPr>
        <w:ind w:firstLine="0"/>
      </w:pPr>
      <w:r>
        <w:t xml:space="preserve">A menüt a kocsmák maguk tudják változtatni, így naprakészen tartva </w:t>
      </w:r>
      <w:proofErr w:type="gramStart"/>
      <w:r>
        <w:t>azt</w:t>
      </w:r>
      <w:proofErr w:type="gramEnd"/>
      <w:r>
        <w:t xml:space="preserve"> hogy éppen mi elérhető náluk. A sörök valamennyi paramétere, mint a típus, származási hely, alkoholszázalék, vagy a kiszerelés mérete és ára megtalálható a menükben.</w:t>
      </w:r>
    </w:p>
    <w:p w14:paraId="198EE487" w14:textId="21EED8AE" w:rsidR="0034431F" w:rsidRDefault="0034431F" w:rsidP="00DE22FA">
      <w:pPr>
        <w:ind w:firstLine="0"/>
      </w:pPr>
      <w:r>
        <w:t xml:space="preserve">Emellett az alkalmazásban lehetőség nyílik különböző interakciókra a kocsmákkal és más felhasználókkal: be tudunk jelentkezni egy adott helyről, hogy hol, kivel, és mit fogyasztunk, és a fogyasztott terméket tudjuk értékelni, mind egy 1-5-ig terjedő skálán, mind pedig különböző </w:t>
      </w:r>
      <w:proofErr w:type="spellStart"/>
      <w:r>
        <w:t>tagek</w:t>
      </w:r>
      <w:proofErr w:type="spellEnd"/>
      <w:r>
        <w:t xml:space="preserve"> hozzáadásával.</w:t>
      </w:r>
    </w:p>
    <w:p w14:paraId="62FB5A09" w14:textId="77777777" w:rsidR="0034431F" w:rsidRPr="00DE22FA" w:rsidRDefault="0034431F" w:rsidP="00DE22FA">
      <w:pPr>
        <w:ind w:firstLine="0"/>
      </w:pPr>
    </w:p>
    <w:p w14:paraId="23690B0C" w14:textId="533A1ED4" w:rsidR="00E1413C" w:rsidRDefault="00E1413C" w:rsidP="00E1413C">
      <w:pPr>
        <w:pStyle w:val="Cmsor1"/>
      </w:pPr>
      <w:bookmarkStart w:id="18" w:name="_Toc152872554"/>
      <w:r>
        <w:lastRenderedPageBreak/>
        <w:t>Tervezés</w:t>
      </w:r>
      <w:bookmarkEnd w:id="18"/>
    </w:p>
    <w:p w14:paraId="77BD7A5D" w14:textId="0E31EAB6" w:rsidR="004464E5" w:rsidRDefault="004464E5" w:rsidP="001A172A">
      <w:pPr>
        <w:pStyle w:val="Cmsor2"/>
      </w:pPr>
      <w:bookmarkStart w:id="19" w:name="_Toc152872555"/>
      <w:r>
        <w:t>Architektúra</w:t>
      </w:r>
      <w:bookmarkEnd w:id="19"/>
    </w:p>
    <w:p w14:paraId="2C060808" w14:textId="02A872C2" w:rsidR="00174534" w:rsidRPr="00174534" w:rsidRDefault="00174534" w:rsidP="00174534">
      <w:r>
        <w:t xml:space="preserve">Az alkalmazás architektúrája két fő részből áll: frontend alkalmazás és backend szerver. A kettő közötti kommunikáció HTTP protokollon, REST API segítségével történik. Emellett a szerver kommunikál egy </w:t>
      </w:r>
      <w:proofErr w:type="spellStart"/>
      <w:r>
        <w:t>MongoDB</w:t>
      </w:r>
      <w:proofErr w:type="spellEnd"/>
      <w:r>
        <w:t xml:space="preserve"> szerverrel, ahol az adatokat tárolja, valamint a Google </w:t>
      </w:r>
      <w:proofErr w:type="spellStart"/>
      <w:r>
        <w:t>Clouddal</w:t>
      </w:r>
      <w:proofErr w:type="spellEnd"/>
      <w:r>
        <w:t xml:space="preserve">, ahonnan a térkép megjelenítéséhez használt API-t, valamint a későbbiekben használandó </w:t>
      </w:r>
      <w:proofErr w:type="spellStart"/>
      <w:r>
        <w:t>Firebase</w:t>
      </w:r>
      <w:proofErr w:type="spellEnd"/>
      <w:r>
        <w:t xml:space="preserve"> által nyújtott felhasználókezelő szolgáltatást veszi igénybe.</w:t>
      </w:r>
    </w:p>
    <w:p w14:paraId="7CA6B54C" w14:textId="77777777" w:rsidR="00174534" w:rsidRDefault="00062B2B" w:rsidP="00174534">
      <w:pPr>
        <w:pStyle w:val="Kp"/>
      </w:pPr>
      <w:r w:rsidRPr="00062B2B">
        <w:drawing>
          <wp:inline distT="0" distB="0" distL="0" distR="0" wp14:anchorId="28A2B6B2" wp14:editId="7A78A9DC">
            <wp:extent cx="5400040" cy="34321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B910" w14:textId="71E97C85" w:rsidR="00E807F9" w:rsidRPr="00FA49DD" w:rsidRDefault="00174534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803C6">
        <w:rPr>
          <w:noProof/>
        </w:rPr>
        <w:t>1</w:t>
      </w:r>
      <w:r>
        <w:fldChar w:fldCharType="end"/>
      </w:r>
      <w:r>
        <w:t xml:space="preserve">. ábra </w:t>
      </w:r>
      <w:r w:rsidRPr="00FA49DD">
        <w:t>Az alkalmazás architektúrája</w:t>
      </w:r>
    </w:p>
    <w:p w14:paraId="453CF940" w14:textId="3527DB71" w:rsidR="004464E5" w:rsidRDefault="004464E5" w:rsidP="001A172A">
      <w:pPr>
        <w:pStyle w:val="Cmsor2"/>
      </w:pPr>
      <w:bookmarkStart w:id="20" w:name="_Toc152872556"/>
      <w:r>
        <w:t>Felhasználói szerepkörök</w:t>
      </w:r>
      <w:bookmarkEnd w:id="20"/>
    </w:p>
    <w:p w14:paraId="551A569D" w14:textId="2A45CDD0" w:rsidR="001A172A" w:rsidRPr="001A172A" w:rsidRDefault="00174534" w:rsidP="001A172A">
      <w:r>
        <w:t xml:space="preserve">Az alkalmazás jelenleg két felhasználótípust különböztet meg: </w:t>
      </w:r>
      <w:proofErr w:type="spellStart"/>
      <w:r>
        <w:t>admint</w:t>
      </w:r>
      <w:proofErr w:type="spellEnd"/>
      <w:r>
        <w:t xml:space="preserve"> és felhasználót.</w:t>
      </w:r>
    </w:p>
    <w:p w14:paraId="1F19C8C6" w14:textId="52F56B85" w:rsidR="00062B2B" w:rsidRDefault="00062B2B" w:rsidP="001A172A">
      <w:pPr>
        <w:pStyle w:val="Listaszerbekezds"/>
        <w:numPr>
          <w:ilvl w:val="0"/>
          <w:numId w:val="24"/>
        </w:numPr>
      </w:pPr>
      <w:r>
        <w:t>Felhasználó</w:t>
      </w:r>
    </w:p>
    <w:p w14:paraId="2C2AA7AE" w14:textId="6380E3B3" w:rsidR="00174534" w:rsidRDefault="00174534" w:rsidP="00174534">
      <w:pPr>
        <w:pStyle w:val="Listaszerbekezds"/>
        <w:ind w:left="1440" w:firstLine="0"/>
      </w:pPr>
      <w:r>
        <w:t>A felhasználó számára megjelenik a 3 különböző lista, ezek elemeit tudja a kedvencei közé helyezni. A kocsmák esetében lehetősége van pontozni a helyet, a sok helyen használt 1-5 csillagos skálán.</w:t>
      </w:r>
    </w:p>
    <w:p w14:paraId="5B11108A" w14:textId="62AC38FF" w:rsidR="00062B2B" w:rsidRDefault="00062B2B" w:rsidP="001A172A">
      <w:pPr>
        <w:pStyle w:val="Listaszerbekezds"/>
        <w:numPr>
          <w:ilvl w:val="0"/>
          <w:numId w:val="24"/>
        </w:numPr>
      </w:pPr>
      <w:proofErr w:type="spellStart"/>
      <w:r>
        <w:lastRenderedPageBreak/>
        <w:t>Admin</w:t>
      </w:r>
      <w:proofErr w:type="spellEnd"/>
    </w:p>
    <w:p w14:paraId="041368DB" w14:textId="341FD3E2" w:rsidR="00174534" w:rsidRDefault="00174534" w:rsidP="00174534">
      <w:pPr>
        <w:pStyle w:val="Listaszerbekezds"/>
        <w:ind w:left="1440" w:firstLine="0"/>
      </w:pPr>
      <w:r>
        <w:t xml:space="preserve">Az </w:t>
      </w:r>
      <w:proofErr w:type="spellStart"/>
      <w:r>
        <w:t>admin</w:t>
      </w:r>
      <w:proofErr w:type="spellEnd"/>
      <w:r>
        <w:t xml:space="preserve"> felhasználók számára ezen felül lehetőségük van hozzáadni új elemeket bármelyik listához, valamint törölni elemeket belőlük.</w:t>
      </w:r>
    </w:p>
    <w:p w14:paraId="44106708" w14:textId="630C4A5E" w:rsidR="00174534" w:rsidRPr="00062B2B" w:rsidRDefault="00174534" w:rsidP="00174534">
      <w:r>
        <w:t>A későbbiekben elképzelhető, hogy bővülni fog a felhasználói körök listája, egy köztes, „</w:t>
      </w:r>
      <w:proofErr w:type="gramStart"/>
      <w:r>
        <w:t>moderátor”-</w:t>
      </w:r>
      <w:proofErr w:type="gramEnd"/>
      <w:r>
        <w:t>jellegű felhasználóval, aki csak bizonyos elemeket tud szerkeszteni vagy törölni.</w:t>
      </w:r>
    </w:p>
    <w:p w14:paraId="66C86D69" w14:textId="15CE1A55" w:rsidR="004464E5" w:rsidRDefault="004464E5" w:rsidP="001A172A">
      <w:pPr>
        <w:pStyle w:val="Cmsor2"/>
      </w:pPr>
      <w:bookmarkStart w:id="21" w:name="_Toc152872557"/>
      <w:r>
        <w:t>Adatmodellek</w:t>
      </w:r>
      <w:bookmarkEnd w:id="21"/>
    </w:p>
    <w:p w14:paraId="1ED4EE32" w14:textId="33C606BC" w:rsidR="001A172A" w:rsidRPr="001A172A" w:rsidRDefault="007E7703" w:rsidP="001A172A">
      <w:r>
        <w:t>A feladat megoldása során négy különböző adatmodellt hoztam létre, hármat a 3 különböző eltárolt objektumról és egyet a felhasználók számára.</w:t>
      </w:r>
    </w:p>
    <w:p w14:paraId="05FC458B" w14:textId="4EFD309D" w:rsidR="001A172A" w:rsidRDefault="001A172A" w:rsidP="007E7703">
      <w:pPr>
        <w:pStyle w:val="Cmsor3"/>
      </w:pPr>
      <w:bookmarkStart w:id="22" w:name="_Toc152872558"/>
      <w:proofErr w:type="spellStart"/>
      <w:r>
        <w:t>Ingredient</w:t>
      </w:r>
      <w:bookmarkEnd w:id="22"/>
      <w:proofErr w:type="spellEnd"/>
    </w:p>
    <w:p w14:paraId="623EDA77" w14:textId="3D001C3A" w:rsidR="007E7703" w:rsidRDefault="007E7703" w:rsidP="007E7703">
      <w:r>
        <w:t>A hozzávalók információit tárolja, amelyek:</w:t>
      </w:r>
    </w:p>
    <w:p w14:paraId="4847A4DA" w14:textId="14F16D44" w:rsidR="007E7703" w:rsidRDefault="007E7703" w:rsidP="007E7703">
      <w:pPr>
        <w:pStyle w:val="Listaszerbekezds"/>
        <w:numPr>
          <w:ilvl w:val="0"/>
          <w:numId w:val="24"/>
        </w:numPr>
      </w:pPr>
      <w:r>
        <w:t>a hozzávaló neve</w:t>
      </w:r>
    </w:p>
    <w:p w14:paraId="0CF99502" w14:textId="221130F5" w:rsidR="007E7703" w:rsidRDefault="007E7703" w:rsidP="007E7703">
      <w:pPr>
        <w:pStyle w:val="Listaszerbekezds"/>
        <w:numPr>
          <w:ilvl w:val="0"/>
          <w:numId w:val="24"/>
        </w:numPr>
      </w:pPr>
      <w:r>
        <w:t>a hozzávaló alkoholszázaléka</w:t>
      </w:r>
    </w:p>
    <w:p w14:paraId="088FDBE9" w14:textId="2EBDDB35" w:rsidR="007E7703" w:rsidRDefault="007E7703" w:rsidP="007E7703">
      <w:pPr>
        <w:pStyle w:val="Listaszerbekezds"/>
        <w:numPr>
          <w:ilvl w:val="0"/>
          <w:numId w:val="24"/>
        </w:numPr>
      </w:pPr>
      <w:r>
        <w:t>a hozzávaló típusa</w:t>
      </w:r>
    </w:p>
    <w:p w14:paraId="448F488F" w14:textId="2B77B3F1" w:rsidR="007E7703" w:rsidRPr="007E7703" w:rsidRDefault="007E7703" w:rsidP="007E7703">
      <w:pPr>
        <w:ind w:left="720" w:firstLine="0"/>
      </w:pPr>
      <w:r>
        <w:t xml:space="preserve">Valószínűleg nem ez a </w:t>
      </w:r>
      <w:proofErr w:type="gramStart"/>
      <w:r>
        <w:t>leg-letisztultabb</w:t>
      </w:r>
      <w:proofErr w:type="gramEnd"/>
      <w:r>
        <w:t xml:space="preserve"> tárolási módja a hozzávalóknak, mert az alkoholmentes üdítők vagy egyéb díszítőelemeknek felesleges alkoholszázalékot eltárolni, valamint az alkoholokat is el lehet látni több tulajdonsággal, nem csak az erősségükkel.</w:t>
      </w:r>
    </w:p>
    <w:p w14:paraId="52D5E434" w14:textId="2A3EE717" w:rsidR="001A172A" w:rsidRDefault="001A172A" w:rsidP="007E7703">
      <w:pPr>
        <w:pStyle w:val="Cmsor3"/>
      </w:pPr>
      <w:bookmarkStart w:id="23" w:name="_Toc152872559"/>
      <w:proofErr w:type="spellStart"/>
      <w:r>
        <w:t>Drink</w:t>
      </w:r>
      <w:bookmarkEnd w:id="23"/>
      <w:proofErr w:type="spellEnd"/>
    </w:p>
    <w:p w14:paraId="4A341C38" w14:textId="05B3AE7E" w:rsidR="007E7703" w:rsidRDefault="007E7703" w:rsidP="007E7703">
      <w:r>
        <w:t>Az italok információit tárolja:</w:t>
      </w:r>
    </w:p>
    <w:p w14:paraId="5939B85E" w14:textId="77420D09" w:rsidR="007E7703" w:rsidRDefault="007E7703" w:rsidP="007E7703">
      <w:pPr>
        <w:pStyle w:val="Listaszerbekezds"/>
        <w:numPr>
          <w:ilvl w:val="0"/>
          <w:numId w:val="25"/>
        </w:numPr>
      </w:pPr>
      <w:r>
        <w:t>az ital neve</w:t>
      </w:r>
    </w:p>
    <w:p w14:paraId="5ABA9B3F" w14:textId="29FEDFCD" w:rsidR="007E7703" w:rsidRDefault="007E7703" w:rsidP="007E7703">
      <w:pPr>
        <w:pStyle w:val="Listaszerbekezds"/>
        <w:numPr>
          <w:ilvl w:val="0"/>
          <w:numId w:val="25"/>
        </w:numPr>
      </w:pPr>
      <w:r>
        <w:t>az ital típusa</w:t>
      </w:r>
    </w:p>
    <w:p w14:paraId="558ADA22" w14:textId="751F9DD4" w:rsidR="007E7703" w:rsidRDefault="007E7703" w:rsidP="007E7703">
      <w:pPr>
        <w:pStyle w:val="Listaszerbekezds"/>
        <w:numPr>
          <w:ilvl w:val="0"/>
          <w:numId w:val="25"/>
        </w:numPr>
      </w:pPr>
      <w:r>
        <w:t>az italhoz szükséges pohár</w:t>
      </w:r>
    </w:p>
    <w:p w14:paraId="69DD27AB" w14:textId="77777777" w:rsidR="007E7703" w:rsidRDefault="007E7703" w:rsidP="007E7703">
      <w:pPr>
        <w:pStyle w:val="Listaszerbekezds"/>
        <w:numPr>
          <w:ilvl w:val="0"/>
          <w:numId w:val="25"/>
        </w:numPr>
      </w:pPr>
      <w:r>
        <w:t>az italhoz tartozó kép</w:t>
      </w:r>
    </w:p>
    <w:p w14:paraId="6ABD4424" w14:textId="56FAF23F" w:rsidR="007E7703" w:rsidRPr="007E7703" w:rsidRDefault="007E7703" w:rsidP="007E7703">
      <w:pPr>
        <w:pStyle w:val="Listaszerbekezds"/>
        <w:numPr>
          <w:ilvl w:val="0"/>
          <w:numId w:val="25"/>
        </w:numPr>
      </w:pPr>
      <w:r>
        <w:t xml:space="preserve">az italt alkotó hozzávalók tömbje </w:t>
      </w:r>
    </w:p>
    <w:p w14:paraId="744A4E4A" w14:textId="59BCED9A" w:rsidR="001A172A" w:rsidRDefault="001A172A" w:rsidP="007E7703">
      <w:pPr>
        <w:pStyle w:val="Cmsor3"/>
      </w:pPr>
      <w:bookmarkStart w:id="24" w:name="_Toc152872560"/>
      <w:r>
        <w:lastRenderedPageBreak/>
        <w:t>Pub</w:t>
      </w:r>
      <w:bookmarkEnd w:id="24"/>
    </w:p>
    <w:p w14:paraId="3FF4256E" w14:textId="7048FB0A" w:rsidR="007E7703" w:rsidRDefault="007E7703" w:rsidP="007E7703">
      <w:r>
        <w:t>A kocsmák információit tárolja:</w:t>
      </w:r>
    </w:p>
    <w:p w14:paraId="3AD39489" w14:textId="6D6F3D5E" w:rsidR="007E7703" w:rsidRDefault="007E7703" w:rsidP="007E7703">
      <w:pPr>
        <w:pStyle w:val="Listaszerbekezds"/>
        <w:numPr>
          <w:ilvl w:val="0"/>
          <w:numId w:val="26"/>
        </w:numPr>
      </w:pPr>
      <w:r>
        <w:t>a kocsma neve</w:t>
      </w:r>
    </w:p>
    <w:p w14:paraId="5F921F34" w14:textId="3A29EBA5" w:rsidR="007E7703" w:rsidRDefault="007E7703" w:rsidP="007E7703">
      <w:pPr>
        <w:pStyle w:val="Listaszerbekezds"/>
        <w:numPr>
          <w:ilvl w:val="0"/>
          <w:numId w:val="26"/>
        </w:numPr>
      </w:pPr>
      <w:r>
        <w:t>a kocsma címe</w:t>
      </w:r>
    </w:p>
    <w:p w14:paraId="7541F866" w14:textId="3DAA744D" w:rsidR="007E7703" w:rsidRDefault="005C0B1B" w:rsidP="007E7703">
      <w:pPr>
        <w:pStyle w:val="Listaszerbekezds"/>
        <w:numPr>
          <w:ilvl w:val="0"/>
          <w:numId w:val="26"/>
        </w:numPr>
      </w:pPr>
      <w:r>
        <w:t>a kocsma szélességi és hosszúsági koordinátája</w:t>
      </w:r>
    </w:p>
    <w:p w14:paraId="4F3C741B" w14:textId="6FB3CFB0" w:rsidR="005C0B1B" w:rsidRDefault="005C0B1B" w:rsidP="007E7703">
      <w:pPr>
        <w:pStyle w:val="Listaszerbekezds"/>
        <w:numPr>
          <w:ilvl w:val="0"/>
          <w:numId w:val="26"/>
        </w:numPr>
      </w:pPr>
      <w:r>
        <w:t>a kocsmára érkezett értékelések tömbje</w:t>
      </w:r>
    </w:p>
    <w:p w14:paraId="7CBED0FB" w14:textId="5FF6E70D" w:rsidR="005C0B1B" w:rsidRDefault="005C0B1B" w:rsidP="007E7703">
      <w:pPr>
        <w:pStyle w:val="Listaszerbekezds"/>
        <w:numPr>
          <w:ilvl w:val="0"/>
          <w:numId w:val="26"/>
        </w:numPr>
      </w:pPr>
      <w:r>
        <w:t>a kocsma itallapja</w:t>
      </w:r>
    </w:p>
    <w:p w14:paraId="1E0AC98C" w14:textId="0BA7C12C" w:rsidR="005C0B1B" w:rsidRPr="007E7703" w:rsidRDefault="005C0B1B" w:rsidP="007E7703">
      <w:pPr>
        <w:pStyle w:val="Listaszerbekezds"/>
        <w:numPr>
          <w:ilvl w:val="0"/>
          <w:numId w:val="26"/>
        </w:numPr>
      </w:pPr>
      <w:r>
        <w:t>a kocsma nyitvatartási ideje</w:t>
      </w:r>
    </w:p>
    <w:p w14:paraId="605F84B0" w14:textId="3DD2C42E" w:rsidR="007E7703" w:rsidRPr="007E7703" w:rsidRDefault="007E7703" w:rsidP="007E7703">
      <w:r>
        <w:t xml:space="preserve">A kocsmák tárolásához létre kellett hoznom specifikus típusokat, hogy a nyitvatartási idő, és a menüben található elemek </w:t>
      </w:r>
      <w:proofErr w:type="spellStart"/>
      <w:r>
        <w:t>eltárolhatóak</w:t>
      </w:r>
      <w:proofErr w:type="spellEnd"/>
      <w:r>
        <w:t xml:space="preserve"> legyenek</w:t>
      </w:r>
    </w:p>
    <w:p w14:paraId="6DDF4148" w14:textId="60339802" w:rsidR="001A172A" w:rsidRDefault="001A172A" w:rsidP="007E7703">
      <w:pPr>
        <w:pStyle w:val="Cmsor3"/>
      </w:pPr>
      <w:bookmarkStart w:id="25" w:name="_Toc152872561"/>
      <w:proofErr w:type="spellStart"/>
      <w:r>
        <w:t>User</w:t>
      </w:r>
      <w:bookmarkEnd w:id="25"/>
      <w:proofErr w:type="spellEnd"/>
    </w:p>
    <w:p w14:paraId="365B7558" w14:textId="4A7AE0B3" w:rsidR="005C0B1B" w:rsidRDefault="005C0B1B" w:rsidP="005C0B1B">
      <w:r>
        <w:t>A felhasználókról tárolt adatokat tárolja. Ez az adatmodell még elég kezdetleges, mert a felhasználókezelés megvalósítása nem történt meg teljes egészében, így csak az alábbiakat tárolja:</w:t>
      </w:r>
    </w:p>
    <w:p w14:paraId="670B042C" w14:textId="0FB25FDE" w:rsidR="005C0B1B" w:rsidRDefault="005C0B1B" w:rsidP="005C0B1B">
      <w:pPr>
        <w:pStyle w:val="Listaszerbekezds"/>
        <w:numPr>
          <w:ilvl w:val="0"/>
          <w:numId w:val="29"/>
        </w:numPr>
      </w:pPr>
      <w:r>
        <w:t>a felhasználó által kedvelt hozzávalók</w:t>
      </w:r>
    </w:p>
    <w:p w14:paraId="1F1C1755" w14:textId="19628C2B" w:rsidR="005C0B1B" w:rsidRDefault="005C0B1B" w:rsidP="005C0B1B">
      <w:pPr>
        <w:pStyle w:val="Listaszerbekezds"/>
        <w:numPr>
          <w:ilvl w:val="0"/>
          <w:numId w:val="29"/>
        </w:numPr>
      </w:pPr>
      <w:r>
        <w:t>a felhasználó által kedvelt italok</w:t>
      </w:r>
    </w:p>
    <w:p w14:paraId="74A80F08" w14:textId="0893AF3B" w:rsidR="005C0B1B" w:rsidRPr="005C0B1B" w:rsidRDefault="005C0B1B" w:rsidP="005C0B1B">
      <w:pPr>
        <w:pStyle w:val="Listaszerbekezds"/>
        <w:numPr>
          <w:ilvl w:val="0"/>
          <w:numId w:val="29"/>
        </w:numPr>
      </w:pPr>
      <w:r>
        <w:t>a felhasználó által kedvelt kocsmák</w:t>
      </w:r>
    </w:p>
    <w:p w14:paraId="5533D4D5" w14:textId="77777777" w:rsidR="001A172A" w:rsidRPr="001A172A" w:rsidRDefault="001A172A" w:rsidP="001A172A">
      <w:pPr>
        <w:pStyle w:val="Listaszerbekezds"/>
        <w:ind w:left="1440" w:firstLine="0"/>
      </w:pPr>
    </w:p>
    <w:p w14:paraId="255B5845" w14:textId="5533D7BD" w:rsidR="004464E5" w:rsidRDefault="004464E5" w:rsidP="001A172A">
      <w:pPr>
        <w:pStyle w:val="Cmsor2"/>
      </w:pPr>
      <w:bookmarkStart w:id="26" w:name="_Toc152872562"/>
      <w:r>
        <w:t>REST API végpontok</w:t>
      </w:r>
      <w:bookmarkEnd w:id="26"/>
    </w:p>
    <w:p w14:paraId="40E8439A" w14:textId="61E2FBB6" w:rsidR="001A172A" w:rsidRPr="001A172A" w:rsidRDefault="001A172A" w:rsidP="001A172A">
      <w:pPr>
        <w:pStyle w:val="Cmsor3"/>
      </w:pPr>
      <w:bookmarkStart w:id="27" w:name="_Toc152872563"/>
      <w:r>
        <w:t>REST</w:t>
      </w:r>
      <w:bookmarkEnd w:id="27"/>
    </w:p>
    <w:p w14:paraId="07ACE0E0" w14:textId="5BDF6AFA" w:rsidR="001A172A" w:rsidRDefault="001A172A" w:rsidP="001A172A">
      <w:r w:rsidRPr="001A172A">
        <w:t>A REST (</w:t>
      </w:r>
      <w:proofErr w:type="spellStart"/>
      <w:r w:rsidRPr="001A172A">
        <w:t>Representational</w:t>
      </w:r>
      <w:proofErr w:type="spellEnd"/>
      <w:r w:rsidRPr="001A172A">
        <w:t xml:space="preserve"> </w:t>
      </w:r>
      <w:proofErr w:type="spellStart"/>
      <w:r w:rsidRPr="001A172A">
        <w:t>State</w:t>
      </w:r>
      <w:proofErr w:type="spellEnd"/>
      <w:r w:rsidRPr="001A172A">
        <w:t xml:space="preserve"> </w:t>
      </w:r>
      <w:proofErr w:type="spellStart"/>
      <w:r w:rsidRPr="001A172A">
        <w:t>Transfer</w:t>
      </w:r>
      <w:proofErr w:type="spellEnd"/>
      <w:r w:rsidRPr="001A172A">
        <w:t xml:space="preserve">) architektúra szabályok és elvárások összessége. Ezeknek az elvárásoknak való megfelelés segíti az HTTP API-k készítését, ezáltal a rendszereket kezelhetőbbé, gyorsabbá és könnyebben skálázhatóvá teszi. Az architektúra alapjait képezi a kliens-szerver modell, ahol a kommunikáció az HTTP protokollon keresztül zajlik. Emellett fontos, hogy a komponensek közötti kommunikáció egy egységes interfészen keresztül történjen, és a szerver válaszai </w:t>
      </w:r>
      <w:proofErr w:type="spellStart"/>
      <w:r w:rsidRPr="001A172A">
        <w:t>világosak</w:t>
      </w:r>
      <w:proofErr w:type="spellEnd"/>
      <w:r w:rsidRPr="001A172A">
        <w:t xml:space="preserve"> és érthetőek legyenek a kliens számára.</w:t>
      </w:r>
    </w:p>
    <w:p w14:paraId="2517EE4F" w14:textId="20941790" w:rsidR="001A172A" w:rsidRDefault="001A172A" w:rsidP="001A172A">
      <w:pPr>
        <w:pStyle w:val="Cmsor2"/>
      </w:pPr>
      <w:bookmarkStart w:id="28" w:name="_Toc152872564"/>
      <w:r>
        <w:lastRenderedPageBreak/>
        <w:t>Végpontok</w:t>
      </w:r>
      <w:bookmarkEnd w:id="28"/>
    </w:p>
    <w:p w14:paraId="7B330338" w14:textId="24A054CC" w:rsidR="00F835E5" w:rsidRPr="001A172A" w:rsidRDefault="001A172A" w:rsidP="00F835E5">
      <w:r>
        <w:t xml:space="preserve">Az alkalmazás az alábbi végpontokon keresztül kommunikál a szerverrel. Ezeken keresztül történik az erőforrások adatbázishoz adása, valamint olvasása és módosítása.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4104"/>
      </w:tblGrid>
      <w:tr w:rsidR="001A172A" w14:paraId="24C50CD1" w14:textId="77777777" w:rsidTr="00F835E5">
        <w:tc>
          <w:tcPr>
            <w:tcW w:w="1129" w:type="dxa"/>
          </w:tcPr>
          <w:p w14:paraId="6F096000" w14:textId="022D7395" w:rsidR="001A172A" w:rsidRDefault="001A172A" w:rsidP="001A172A">
            <w:pPr>
              <w:ind w:firstLine="0"/>
            </w:pPr>
            <w:r>
              <w:t>Metódus</w:t>
            </w:r>
          </w:p>
        </w:tc>
        <w:tc>
          <w:tcPr>
            <w:tcW w:w="3261" w:type="dxa"/>
          </w:tcPr>
          <w:p w14:paraId="55B4D304" w14:textId="576AC3A2" w:rsidR="001A172A" w:rsidRDefault="001A172A" w:rsidP="001A172A">
            <w:pPr>
              <w:ind w:firstLine="0"/>
            </w:pPr>
            <w:r>
              <w:t>URL</w:t>
            </w:r>
          </w:p>
        </w:tc>
        <w:tc>
          <w:tcPr>
            <w:tcW w:w="4104" w:type="dxa"/>
          </w:tcPr>
          <w:p w14:paraId="15101367" w14:textId="64692C9F" w:rsidR="001A172A" w:rsidRDefault="001A172A" w:rsidP="001A172A">
            <w:pPr>
              <w:ind w:firstLine="0"/>
            </w:pPr>
            <w:r>
              <w:t>Leírás</w:t>
            </w:r>
          </w:p>
        </w:tc>
      </w:tr>
      <w:tr w:rsidR="00F835E5" w14:paraId="15CD550C" w14:textId="77777777" w:rsidTr="00F835E5">
        <w:tc>
          <w:tcPr>
            <w:tcW w:w="1129" w:type="dxa"/>
          </w:tcPr>
          <w:p w14:paraId="368982D2" w14:textId="79B83033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546C8469" w14:textId="2A1E18DA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62208CFB" w14:textId="5376B9D1" w:rsidR="00F835E5" w:rsidRDefault="00F835E5" w:rsidP="00F835E5">
            <w:pPr>
              <w:ind w:firstLine="0"/>
            </w:pPr>
            <w:r>
              <w:t>A hozzávalók lekérdezése</w:t>
            </w:r>
          </w:p>
        </w:tc>
      </w:tr>
      <w:tr w:rsidR="00F835E5" w14:paraId="30134306" w14:textId="77777777" w:rsidTr="00F835E5">
        <w:tc>
          <w:tcPr>
            <w:tcW w:w="1129" w:type="dxa"/>
          </w:tcPr>
          <w:p w14:paraId="01447B5D" w14:textId="046F8B55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3B3D55A2" w14:textId="4640EC5C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3B0B0032" w14:textId="223980CC" w:rsidR="00F835E5" w:rsidRDefault="00F835E5" w:rsidP="00F835E5">
            <w:pPr>
              <w:ind w:firstLine="0"/>
            </w:pPr>
            <w:r>
              <w:t>Egy hozzávaló hozzáadása</w:t>
            </w:r>
          </w:p>
        </w:tc>
      </w:tr>
      <w:tr w:rsidR="00F835E5" w14:paraId="013EDF25" w14:textId="77777777" w:rsidTr="00F835E5">
        <w:tc>
          <w:tcPr>
            <w:tcW w:w="1129" w:type="dxa"/>
          </w:tcPr>
          <w:p w14:paraId="6DFF143E" w14:textId="43B84CE7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DB89145" w14:textId="106B1EB3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5CAA02EB" w14:textId="1F0DD1B9" w:rsidR="00F835E5" w:rsidRDefault="00F835E5" w:rsidP="00F835E5">
            <w:pPr>
              <w:ind w:firstLine="0"/>
            </w:pPr>
            <w:r>
              <w:t>Egy hozzávaló módosítása</w:t>
            </w:r>
          </w:p>
        </w:tc>
      </w:tr>
      <w:tr w:rsidR="00F835E5" w14:paraId="5EF28439" w14:textId="77777777" w:rsidTr="00F835E5">
        <w:tc>
          <w:tcPr>
            <w:tcW w:w="1129" w:type="dxa"/>
          </w:tcPr>
          <w:p w14:paraId="640345E3" w14:textId="78857844" w:rsidR="00F835E5" w:rsidRDefault="00F835E5" w:rsidP="00F835E5">
            <w:pPr>
              <w:ind w:firstLine="0"/>
            </w:pPr>
            <w:r>
              <w:t>DELETE</w:t>
            </w:r>
          </w:p>
        </w:tc>
        <w:tc>
          <w:tcPr>
            <w:tcW w:w="3261" w:type="dxa"/>
          </w:tcPr>
          <w:p w14:paraId="6C9CFF30" w14:textId="3363AE3B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ingredients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5DF6C50E" w14:textId="2DC1273D" w:rsidR="00F835E5" w:rsidRDefault="00F835E5" w:rsidP="00F835E5">
            <w:pPr>
              <w:ind w:firstLine="0"/>
            </w:pPr>
            <w:r>
              <w:t>Egy hozzávaló törlése</w:t>
            </w:r>
          </w:p>
        </w:tc>
      </w:tr>
      <w:tr w:rsidR="00F835E5" w14:paraId="7E09BBA9" w14:textId="77777777" w:rsidTr="00F835E5">
        <w:tc>
          <w:tcPr>
            <w:tcW w:w="1129" w:type="dxa"/>
          </w:tcPr>
          <w:p w14:paraId="18C76C41" w14:textId="57A83C46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3590C285" w14:textId="7F4B0F21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0D83380B" w14:textId="59302859" w:rsidR="00F835E5" w:rsidRDefault="00F835E5" w:rsidP="00F835E5">
            <w:pPr>
              <w:ind w:firstLine="0"/>
            </w:pPr>
            <w:r>
              <w:t>Az italok lekérdezése</w:t>
            </w:r>
          </w:p>
        </w:tc>
      </w:tr>
      <w:tr w:rsidR="00F835E5" w14:paraId="12451F73" w14:textId="77777777" w:rsidTr="00F835E5">
        <w:tc>
          <w:tcPr>
            <w:tcW w:w="1129" w:type="dxa"/>
          </w:tcPr>
          <w:p w14:paraId="56712F0A" w14:textId="362450E7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4F267B28" w14:textId="2A408B6E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124F9649" w14:textId="6CEFFA8F" w:rsidR="00F835E5" w:rsidRDefault="00F835E5" w:rsidP="00F835E5">
            <w:pPr>
              <w:ind w:firstLine="0"/>
            </w:pPr>
            <w:r>
              <w:t>Egy ital hozzáadása</w:t>
            </w:r>
          </w:p>
        </w:tc>
      </w:tr>
      <w:tr w:rsidR="00F835E5" w14:paraId="217619E0" w14:textId="77777777" w:rsidTr="00F835E5">
        <w:tc>
          <w:tcPr>
            <w:tcW w:w="1129" w:type="dxa"/>
          </w:tcPr>
          <w:p w14:paraId="00D449B6" w14:textId="0931C8D1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B1C70CE" w14:textId="55F1A2D6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3D2076B0" w14:textId="08CFA952" w:rsidR="00F835E5" w:rsidRDefault="00F835E5" w:rsidP="00F835E5">
            <w:pPr>
              <w:ind w:firstLine="0"/>
            </w:pPr>
            <w:r>
              <w:t>Egy ital módosítása</w:t>
            </w:r>
          </w:p>
        </w:tc>
      </w:tr>
      <w:tr w:rsidR="00F835E5" w14:paraId="30B35031" w14:textId="77777777" w:rsidTr="00F835E5">
        <w:tc>
          <w:tcPr>
            <w:tcW w:w="1129" w:type="dxa"/>
          </w:tcPr>
          <w:p w14:paraId="07F82175" w14:textId="3200CC53" w:rsidR="00F835E5" w:rsidRDefault="00F835E5" w:rsidP="00F835E5">
            <w:pPr>
              <w:ind w:firstLine="0"/>
            </w:pPr>
            <w:r>
              <w:t>DELETE</w:t>
            </w:r>
          </w:p>
        </w:tc>
        <w:tc>
          <w:tcPr>
            <w:tcW w:w="3261" w:type="dxa"/>
          </w:tcPr>
          <w:p w14:paraId="55284D66" w14:textId="63AB6B29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 xml:space="preserve">/ </w:t>
            </w:r>
            <w:proofErr w:type="spellStart"/>
            <w:r w:rsidRPr="00F835E5">
              <w:rPr>
                <w:lang w:eastAsia="hu-HU"/>
              </w:rPr>
              <w:t>drinks</w:t>
            </w:r>
            <w:proofErr w:type="spellEnd"/>
            <w:r>
              <w:rPr>
                <w:lang w:eastAsia="hu-HU"/>
              </w:rPr>
              <w:t xml:space="preserve"> 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062E139E" w14:textId="74180B0B" w:rsidR="00F835E5" w:rsidRDefault="00F835E5" w:rsidP="00F835E5">
            <w:pPr>
              <w:ind w:firstLine="0"/>
            </w:pPr>
            <w:r>
              <w:t>Egy ital törlése</w:t>
            </w:r>
          </w:p>
        </w:tc>
      </w:tr>
      <w:tr w:rsidR="00F835E5" w14:paraId="330B2598" w14:textId="77777777" w:rsidTr="00F835E5">
        <w:tc>
          <w:tcPr>
            <w:tcW w:w="1129" w:type="dxa"/>
          </w:tcPr>
          <w:p w14:paraId="7F67EF54" w14:textId="4ACD2ED2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5155751B" w14:textId="083B4042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567A75EF" w14:textId="04BEF7B8" w:rsidR="00F835E5" w:rsidRDefault="00F835E5" w:rsidP="00F835E5">
            <w:pPr>
              <w:ind w:firstLine="0"/>
            </w:pPr>
            <w:r>
              <w:t>A kocsmák lekérdezése</w:t>
            </w:r>
          </w:p>
        </w:tc>
      </w:tr>
      <w:tr w:rsidR="00F835E5" w14:paraId="6C603599" w14:textId="77777777" w:rsidTr="00F835E5">
        <w:tc>
          <w:tcPr>
            <w:tcW w:w="1129" w:type="dxa"/>
          </w:tcPr>
          <w:p w14:paraId="4DAE14E8" w14:textId="61E8F01B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2A64D635" w14:textId="40502F80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797A857E" w14:textId="7C33C8E2" w:rsidR="00F835E5" w:rsidRDefault="00F835E5" w:rsidP="00F835E5">
            <w:pPr>
              <w:ind w:firstLine="0"/>
            </w:pPr>
            <w:r>
              <w:t>Egy kocsma hozzáadása</w:t>
            </w:r>
          </w:p>
        </w:tc>
      </w:tr>
      <w:tr w:rsidR="00F835E5" w14:paraId="787CFF28" w14:textId="77777777" w:rsidTr="00F835E5">
        <w:tc>
          <w:tcPr>
            <w:tcW w:w="1129" w:type="dxa"/>
          </w:tcPr>
          <w:p w14:paraId="41F50E1E" w14:textId="5F3B065C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712B5F26" w14:textId="766FCE7C" w:rsidR="00F835E5" w:rsidRPr="00F835E5" w:rsidRDefault="00F835E5" w:rsidP="00F835E5">
            <w:pPr>
              <w:ind w:firstLine="0"/>
              <w:jc w:val="left"/>
              <w:rPr>
                <w:color w:val="ABB2BF"/>
                <w:lang w:eastAsia="hu-HU"/>
              </w:rPr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27EE353C" w14:textId="030F2581" w:rsidR="00F835E5" w:rsidRDefault="00F835E5" w:rsidP="00F835E5">
            <w:pPr>
              <w:ind w:firstLine="0"/>
            </w:pPr>
            <w:r>
              <w:t>Egy kocsma adatainak változtatása</w:t>
            </w:r>
          </w:p>
        </w:tc>
      </w:tr>
      <w:tr w:rsidR="00F835E5" w14:paraId="1030AAF8" w14:textId="77777777" w:rsidTr="00F835E5">
        <w:tc>
          <w:tcPr>
            <w:tcW w:w="1129" w:type="dxa"/>
          </w:tcPr>
          <w:p w14:paraId="6E55A2DB" w14:textId="3A516DCC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655992D" w14:textId="60EE0399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/update-</w:t>
            </w:r>
            <w:proofErr w:type="spellStart"/>
            <w:r>
              <w:rPr>
                <w:lang w:eastAsia="hu-HU"/>
              </w:rPr>
              <w:t>rating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7CE249A8" w14:textId="00BCECAE" w:rsidR="00F835E5" w:rsidRDefault="00F835E5" w:rsidP="00F835E5">
            <w:pPr>
              <w:ind w:firstLine="0"/>
              <w:jc w:val="left"/>
            </w:pPr>
            <w:r>
              <w:t>Egy kocsma értékeléseinek változtatása</w:t>
            </w:r>
          </w:p>
        </w:tc>
      </w:tr>
      <w:tr w:rsidR="00F835E5" w14:paraId="78F2FB4B" w14:textId="77777777" w:rsidTr="00F835E5">
        <w:tc>
          <w:tcPr>
            <w:tcW w:w="1129" w:type="dxa"/>
          </w:tcPr>
          <w:p w14:paraId="361BA62A" w14:textId="260CF247" w:rsidR="00F835E5" w:rsidRDefault="00F835E5" w:rsidP="00F835E5">
            <w:pPr>
              <w:ind w:firstLine="0"/>
            </w:pPr>
            <w:r>
              <w:t>DELETE</w:t>
            </w:r>
          </w:p>
        </w:tc>
        <w:tc>
          <w:tcPr>
            <w:tcW w:w="3261" w:type="dxa"/>
          </w:tcPr>
          <w:p w14:paraId="5DC26A54" w14:textId="59B764A2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pubs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067606E4" w14:textId="120ADD1C" w:rsidR="00F835E5" w:rsidRDefault="00F835E5" w:rsidP="00F835E5">
            <w:pPr>
              <w:ind w:firstLine="0"/>
            </w:pPr>
            <w:r>
              <w:t>Egy kocsma törlése</w:t>
            </w:r>
          </w:p>
        </w:tc>
      </w:tr>
      <w:tr w:rsidR="00F835E5" w14:paraId="371C2D82" w14:textId="77777777" w:rsidTr="00F835E5">
        <w:tc>
          <w:tcPr>
            <w:tcW w:w="1129" w:type="dxa"/>
          </w:tcPr>
          <w:p w14:paraId="1C9F5B5E" w14:textId="4B92371D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2880E703" w14:textId="631CD144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</w:t>
            </w:r>
          </w:p>
        </w:tc>
        <w:tc>
          <w:tcPr>
            <w:tcW w:w="4104" w:type="dxa"/>
          </w:tcPr>
          <w:p w14:paraId="742B2AF7" w14:textId="09BE52A6" w:rsidR="00F835E5" w:rsidRDefault="00F835E5" w:rsidP="00F835E5">
            <w:pPr>
              <w:ind w:firstLine="0"/>
            </w:pPr>
            <w:r>
              <w:t>A felhasználók lekérdezése</w:t>
            </w:r>
          </w:p>
        </w:tc>
      </w:tr>
      <w:tr w:rsidR="00F835E5" w14:paraId="2E669DBB" w14:textId="77777777" w:rsidTr="00F835E5">
        <w:tc>
          <w:tcPr>
            <w:tcW w:w="1129" w:type="dxa"/>
          </w:tcPr>
          <w:p w14:paraId="4F0A9DBB" w14:textId="1341385C" w:rsidR="00F835E5" w:rsidRDefault="00F835E5" w:rsidP="00F835E5">
            <w:pPr>
              <w:ind w:firstLine="0"/>
            </w:pPr>
            <w:r>
              <w:t>GET</w:t>
            </w:r>
          </w:p>
        </w:tc>
        <w:tc>
          <w:tcPr>
            <w:tcW w:w="3261" w:type="dxa"/>
          </w:tcPr>
          <w:p w14:paraId="6551F00A" w14:textId="4D3AFD75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1372990F" w14:textId="2B671670" w:rsidR="00F835E5" w:rsidRDefault="00F835E5" w:rsidP="00F835E5">
            <w:pPr>
              <w:ind w:firstLine="0"/>
            </w:pPr>
            <w:r>
              <w:t>Egy felhasználó lekérdezése</w:t>
            </w:r>
          </w:p>
        </w:tc>
      </w:tr>
      <w:tr w:rsidR="00F835E5" w14:paraId="77AE7290" w14:textId="77777777" w:rsidTr="00F835E5">
        <w:tc>
          <w:tcPr>
            <w:tcW w:w="1129" w:type="dxa"/>
          </w:tcPr>
          <w:p w14:paraId="31BDDB23" w14:textId="68098AE7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5B8C9D23" w14:textId="51229D6E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/add</w:t>
            </w:r>
          </w:p>
        </w:tc>
        <w:tc>
          <w:tcPr>
            <w:tcW w:w="4104" w:type="dxa"/>
          </w:tcPr>
          <w:p w14:paraId="3C75363C" w14:textId="7E51681A" w:rsidR="00F835E5" w:rsidRDefault="00F835E5" w:rsidP="00F835E5">
            <w:pPr>
              <w:ind w:firstLine="0"/>
            </w:pPr>
            <w:r>
              <w:t>Egy felhasználó hozzáadása</w:t>
            </w:r>
          </w:p>
        </w:tc>
      </w:tr>
      <w:tr w:rsidR="00F835E5" w14:paraId="337DB968" w14:textId="77777777" w:rsidTr="00F835E5">
        <w:tc>
          <w:tcPr>
            <w:tcW w:w="1129" w:type="dxa"/>
          </w:tcPr>
          <w:p w14:paraId="7A6DE530" w14:textId="37FE52D0" w:rsidR="00F835E5" w:rsidRDefault="00F835E5" w:rsidP="00F835E5">
            <w:pPr>
              <w:ind w:firstLine="0"/>
            </w:pPr>
            <w:r>
              <w:t>POST</w:t>
            </w:r>
          </w:p>
        </w:tc>
        <w:tc>
          <w:tcPr>
            <w:tcW w:w="3261" w:type="dxa"/>
          </w:tcPr>
          <w:p w14:paraId="64FE4B69" w14:textId="32BBC4D6" w:rsidR="00F835E5" w:rsidRDefault="00F835E5" w:rsidP="00F835E5">
            <w:pPr>
              <w:ind w:firstLine="0"/>
              <w:jc w:val="left"/>
            </w:pPr>
            <w:r>
              <w:rPr>
                <w:lang w:eastAsia="hu-HU"/>
              </w:rPr>
              <w:t>/</w:t>
            </w:r>
            <w:proofErr w:type="spellStart"/>
            <w:r w:rsidRPr="00F835E5">
              <w:rPr>
                <w:lang w:eastAsia="hu-HU"/>
              </w:rPr>
              <w:t>routes</w:t>
            </w:r>
            <w:proofErr w:type="spellEnd"/>
            <w:r w:rsidRPr="00F835E5">
              <w:rPr>
                <w:lang w:eastAsia="hu-HU"/>
              </w:rPr>
              <w:t>/</w:t>
            </w:r>
            <w:proofErr w:type="spellStart"/>
            <w:r>
              <w:rPr>
                <w:lang w:eastAsia="hu-HU"/>
              </w:rPr>
              <w:t>users</w:t>
            </w:r>
            <w:proofErr w:type="spellEnd"/>
            <w:r>
              <w:rPr>
                <w:lang w:eastAsia="hu-HU"/>
              </w:rPr>
              <w:t>/update/:</w:t>
            </w:r>
            <w:proofErr w:type="spellStart"/>
            <w:r>
              <w:rPr>
                <w:lang w:eastAsia="hu-HU"/>
              </w:rPr>
              <w:t>id</w:t>
            </w:r>
            <w:proofErr w:type="spellEnd"/>
          </w:p>
        </w:tc>
        <w:tc>
          <w:tcPr>
            <w:tcW w:w="4104" w:type="dxa"/>
          </w:tcPr>
          <w:p w14:paraId="0A9FE76B" w14:textId="0E68F41C" w:rsidR="00F835E5" w:rsidRDefault="00F835E5" w:rsidP="00F835E5">
            <w:pPr>
              <w:ind w:firstLine="0"/>
            </w:pPr>
            <w:r>
              <w:t>Egy felhasználó adatainak frissítése</w:t>
            </w:r>
          </w:p>
        </w:tc>
      </w:tr>
    </w:tbl>
    <w:p w14:paraId="1F7844A8" w14:textId="77777777" w:rsidR="001A172A" w:rsidRPr="001A172A" w:rsidRDefault="001A172A" w:rsidP="00F835E5">
      <w:pPr>
        <w:ind w:firstLine="0"/>
      </w:pPr>
    </w:p>
    <w:p w14:paraId="337A722B" w14:textId="02C2FAE6" w:rsidR="004464E5" w:rsidRDefault="004464E5" w:rsidP="001A172A">
      <w:pPr>
        <w:pStyle w:val="Cmsor2"/>
      </w:pPr>
      <w:bookmarkStart w:id="29" w:name="_Toc152872565"/>
      <w:r>
        <w:lastRenderedPageBreak/>
        <w:t>Fontosabb funkciók</w:t>
      </w:r>
      <w:bookmarkEnd w:id="29"/>
    </w:p>
    <w:p w14:paraId="0D1FF910" w14:textId="54B15AB2" w:rsidR="008348FD" w:rsidRDefault="008348FD" w:rsidP="008348FD">
      <w:pPr>
        <w:pStyle w:val="Cmsor3"/>
      </w:pPr>
      <w:bookmarkStart w:id="30" w:name="_Toc152872566"/>
      <w:r>
        <w:t>Kedvencekhez adás</w:t>
      </w:r>
      <w:bookmarkEnd w:id="30"/>
    </w:p>
    <w:p w14:paraId="32F1441E" w14:textId="46A792FE" w:rsidR="008348FD" w:rsidRDefault="008348FD" w:rsidP="008348FD">
      <w:r>
        <w:t xml:space="preserve">A </w:t>
      </w:r>
      <w:r w:rsidR="00F72238">
        <w:t xml:space="preserve">felhasználóknak lehetőségük van mind a három listában szereplő elemek közül a kedvenceikhez adni elemeket. Ezt a függvényt egy gomb valósítja meg ami az adott típusú elem paneljében található. A gombnyomás hatására az alkalmazás megvizsgálja, hogy a felhasználónak szerepel-e az elem a listájában. Ha szerepel, akkor kiveszi onnan, ha nem szerepel akkor pedig hozzáadja, így oldja meg a függvény, hogy egyszerre történjen a kedvencekhez adás és a kedvencekből való kivétel kezelése. Ezt követően az </w:t>
      </w:r>
      <w:proofErr w:type="spellStart"/>
      <w:r w:rsidR="00F72238">
        <w:t>axios</w:t>
      </w:r>
      <w:proofErr w:type="spellEnd"/>
      <w:r w:rsidR="00F72238">
        <w:t xml:space="preserve"> könyvtár segítségével egy POST </w:t>
      </w:r>
      <w:proofErr w:type="spellStart"/>
      <w:r w:rsidR="00F72238">
        <w:t>requesttel</w:t>
      </w:r>
      <w:proofErr w:type="spellEnd"/>
      <w:r w:rsidR="00F72238">
        <w:t xml:space="preserve"> a megfelelő URL-re elküldi a megváltoztatott, kedvenceket tároló tömböt.</w:t>
      </w:r>
    </w:p>
    <w:p w14:paraId="25BEEBB9" w14:textId="4845D091" w:rsidR="00F72238" w:rsidRDefault="00F72238" w:rsidP="00F72238">
      <w:pPr>
        <w:pStyle w:val="Cmsor3"/>
      </w:pPr>
      <w:bookmarkStart w:id="31" w:name="_Toc152872567"/>
      <w:r>
        <w:t>Listák szűrése</w:t>
      </w:r>
      <w:bookmarkEnd w:id="31"/>
    </w:p>
    <w:p w14:paraId="395F202B" w14:textId="2A21B1EF" w:rsidR="00F72238" w:rsidRPr="00F72238" w:rsidRDefault="00F72238" w:rsidP="00F72238">
      <w:r>
        <w:t xml:space="preserve">A listák szűrése során a függvény </w:t>
      </w:r>
      <w:proofErr w:type="spellStart"/>
      <w:r>
        <w:t>paraméterül</w:t>
      </w:r>
      <w:proofErr w:type="spellEnd"/>
      <w:r>
        <w:t xml:space="preserve"> kap egy objektumot, aminek az adattagjai megegyeznek a listában tárolt elemével, azzal a különbséggel, hogy azok az </w:t>
      </w:r>
      <w:proofErr w:type="gramStart"/>
      <w:r>
        <w:t>elemek</w:t>
      </w:r>
      <w:proofErr w:type="gramEnd"/>
      <w:r>
        <w:t xml:space="preserve"> amelyekre nem szűrűnk üresen maradnak. A szűrt adattagok értékeivel a </w:t>
      </w:r>
      <w:proofErr w:type="spellStart"/>
      <w:r>
        <w:t>Javascriptben</w:t>
      </w:r>
      <w:proofErr w:type="spellEnd"/>
      <w:r>
        <w:t xml:space="preserve"> tömbökön </w:t>
      </w:r>
      <w:proofErr w:type="gramStart"/>
      <w:r>
        <w:t>alkalmazható .</w:t>
      </w:r>
      <w:r w:rsidRPr="00F72238">
        <w:rPr>
          <w:i/>
        </w:rPr>
        <w:t>filter</w:t>
      </w:r>
      <w:proofErr w:type="gramEnd"/>
      <w:r w:rsidRPr="00F72238">
        <w:rPr>
          <w:i/>
        </w:rPr>
        <w:t>()</w:t>
      </w:r>
      <w:r>
        <w:t xml:space="preserve"> metódus segítségével létrehozok egy új listát, melyben csak a szűrési feltételeknek megfelelő elemek találhatók, majd az adott panel megfelelő állapotát módosítom a létrehozott tömbre.</w:t>
      </w:r>
    </w:p>
    <w:p w14:paraId="3267D70A" w14:textId="77777777" w:rsidR="008348FD" w:rsidRPr="008348FD" w:rsidRDefault="008348FD" w:rsidP="008348FD"/>
    <w:p w14:paraId="6F172D05" w14:textId="000A3354" w:rsidR="00E1413C" w:rsidRDefault="00E1413C" w:rsidP="00E1413C">
      <w:pPr>
        <w:pStyle w:val="Cmsor1"/>
      </w:pPr>
      <w:bookmarkStart w:id="32" w:name="_Toc152872568"/>
      <w:r>
        <w:lastRenderedPageBreak/>
        <w:t>Implementáció</w:t>
      </w:r>
      <w:bookmarkEnd w:id="32"/>
    </w:p>
    <w:p w14:paraId="75A4EFC2" w14:textId="77777777" w:rsidR="00DE22FA" w:rsidRDefault="004464E5" w:rsidP="00DE22FA">
      <w:pPr>
        <w:pStyle w:val="Cmsor2"/>
      </w:pPr>
      <w:bookmarkStart w:id="33" w:name="_Toc152872569"/>
      <w:r>
        <w:t>-Backend:</w:t>
      </w:r>
      <w:bookmarkEnd w:id="33"/>
      <w:r>
        <w:t xml:space="preserve"> </w:t>
      </w:r>
    </w:p>
    <w:p w14:paraId="06F92E70" w14:textId="77777777" w:rsidR="00DB53E5" w:rsidRDefault="00DB53E5" w:rsidP="00DE22FA">
      <w:pPr>
        <w:pStyle w:val="Cmsor3"/>
      </w:pPr>
      <w:bookmarkStart w:id="34" w:name="_Toc152872570"/>
      <w:proofErr w:type="spellStart"/>
      <w:r>
        <w:t>MongoDB</w:t>
      </w:r>
      <w:proofErr w:type="spellEnd"/>
      <w:r>
        <w:t xml:space="preserve"> adatmodellek</w:t>
      </w:r>
      <w:bookmarkEnd w:id="34"/>
    </w:p>
    <w:p w14:paraId="2AA9A5FF" w14:textId="76269C8F" w:rsidR="00DE22FA" w:rsidRDefault="00DB53E5" w:rsidP="00DB53E5">
      <w:r>
        <w:t xml:space="preserve">Az előző fejezetben kifejtett adatmodellek tárolásához létre kellett hoznom úgynevezett </w:t>
      </w:r>
      <w:proofErr w:type="spellStart"/>
      <w:r>
        <w:t>Schema-kat</w:t>
      </w:r>
      <w:proofErr w:type="spellEnd"/>
      <w:r>
        <w:t xml:space="preserve">, ami az adatok strukturált és egységes kezelését segítik elő a </w:t>
      </w:r>
      <w:proofErr w:type="spellStart"/>
      <w:r>
        <w:t>MongoDB</w:t>
      </w:r>
      <w:proofErr w:type="spellEnd"/>
      <w:r>
        <w:t xml:space="preserve"> adatbázisokban.</w:t>
      </w:r>
    </w:p>
    <w:p w14:paraId="4CB33487" w14:textId="7C45C100" w:rsidR="00DB53E5" w:rsidRDefault="00DB53E5" w:rsidP="00DB53E5">
      <w:r>
        <w:t xml:space="preserve">A megfelelő importok után létrehoztam külön mind a négy tárolandó objektumnak egy-egy </w:t>
      </w:r>
      <w:r w:rsidRPr="00DB53E5">
        <w:rPr>
          <w:i/>
        </w:rPr>
        <w:t>_model.js</w:t>
      </w:r>
      <w:r>
        <w:t xml:space="preserve"> fájlt, amiben létrehoztam a hozzá tartozó </w:t>
      </w:r>
      <w:proofErr w:type="spellStart"/>
      <w:r>
        <w:t>schemát</w:t>
      </w:r>
      <w:proofErr w:type="spellEnd"/>
      <w:r>
        <w:t xml:space="preserve">. Itt egy objektumban kell definiálnunk a tárolandó adatok struktúráját, ami egy </w:t>
      </w:r>
      <w:proofErr w:type="gramStart"/>
      <w:r w:rsidRPr="00DB53E5">
        <w:rPr>
          <w:i/>
        </w:rPr>
        <w:t>név :</w:t>
      </w:r>
      <w:proofErr w:type="gramEnd"/>
      <w:r w:rsidRPr="00DB53E5">
        <w:rPr>
          <w:i/>
        </w:rPr>
        <w:t xml:space="preserve"> típus</w:t>
      </w:r>
      <w:r>
        <w:t xml:space="preserve"> párosok sorozata.</w:t>
      </w:r>
      <w:r>
        <w:br/>
        <w:t xml:space="preserve">Ezt követően létrehozzuk a modellt a kívánt kollekciónévvel. </w:t>
      </w:r>
      <w:proofErr w:type="gramStart"/>
      <w:r>
        <w:t>Ahhoz</w:t>
      </w:r>
      <w:proofErr w:type="gramEnd"/>
      <w:r>
        <w:t xml:space="preserve"> hogy referálni tudjunk az adatmodellre, ki kell exportálnunk a fájlból.</w:t>
      </w:r>
    </w:p>
    <w:p w14:paraId="35E3CE9B" w14:textId="6493B04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mongoose</w:t>
      </w:r>
      <w:proofErr w:type="spellEnd"/>
      <w:r w:rsidRPr="00C450A3">
        <w:t xml:space="preserve"> = </w:t>
      </w:r>
      <w:proofErr w:type="spellStart"/>
      <w:r w:rsidRPr="00C450A3">
        <w:t>require</w:t>
      </w:r>
      <w:proofErr w:type="spellEnd"/>
      <w:r w:rsidRPr="00C450A3">
        <w:t>("</w:t>
      </w:r>
      <w:proofErr w:type="spellStart"/>
      <w:r w:rsidRPr="00C450A3">
        <w:t>mongoose</w:t>
      </w:r>
      <w:proofErr w:type="spellEnd"/>
      <w:r w:rsidRPr="00C450A3">
        <w:t>")</w:t>
      </w:r>
    </w:p>
    <w:p w14:paraId="7F79DB15" w14:textId="7777777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Schema</w:t>
      </w:r>
      <w:proofErr w:type="spellEnd"/>
      <w:r w:rsidRPr="00C450A3">
        <w:t xml:space="preserve"> = </w:t>
      </w:r>
      <w:proofErr w:type="spellStart"/>
      <w:proofErr w:type="gramStart"/>
      <w:r w:rsidRPr="00C450A3">
        <w:t>mongoose.Schema</w:t>
      </w:r>
      <w:proofErr w:type="spellEnd"/>
      <w:proofErr w:type="gramEnd"/>
    </w:p>
    <w:p w14:paraId="00D6BF7A" w14:textId="77777777" w:rsidR="00DB53E5" w:rsidRPr="00C450A3" w:rsidRDefault="00DB53E5" w:rsidP="00C450A3">
      <w:pPr>
        <w:pStyle w:val="Kd"/>
      </w:pPr>
    </w:p>
    <w:p w14:paraId="497C4EC3" w14:textId="7777777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drinkSchema</w:t>
      </w:r>
      <w:proofErr w:type="spellEnd"/>
      <w:r w:rsidRPr="00C450A3">
        <w:t xml:space="preserve"> = </w:t>
      </w:r>
      <w:proofErr w:type="spellStart"/>
      <w:r w:rsidRPr="00C450A3">
        <w:t>new</w:t>
      </w:r>
      <w:proofErr w:type="spellEnd"/>
      <w:r w:rsidRPr="00C450A3">
        <w:t xml:space="preserve"> </w:t>
      </w:r>
      <w:proofErr w:type="spellStart"/>
      <w:proofErr w:type="gramStart"/>
      <w:r w:rsidRPr="00C450A3">
        <w:t>Schema</w:t>
      </w:r>
      <w:proofErr w:type="spellEnd"/>
      <w:r w:rsidRPr="00C450A3">
        <w:t>(</w:t>
      </w:r>
      <w:proofErr w:type="gramEnd"/>
      <w:r w:rsidRPr="00C450A3">
        <w:t>{</w:t>
      </w:r>
    </w:p>
    <w:p w14:paraId="40E66575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name</w:t>
      </w:r>
      <w:proofErr w:type="spellEnd"/>
      <w:r w:rsidRPr="00C450A3">
        <w:t xml:space="preserve">: </w:t>
      </w:r>
      <w:proofErr w:type="gramStart"/>
      <w:r w:rsidRPr="00C450A3">
        <w:t xml:space="preserve">{ </w:t>
      </w:r>
      <w:proofErr w:type="spellStart"/>
      <w:r w:rsidRPr="00C450A3">
        <w:t>type</w:t>
      </w:r>
      <w:proofErr w:type="spellEnd"/>
      <w:proofErr w:type="gram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 xml:space="preserve"> },</w:t>
      </w:r>
    </w:p>
    <w:p w14:paraId="61CF1DE8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gramStart"/>
      <w:r w:rsidRPr="00C450A3">
        <w:t xml:space="preserve">{ </w:t>
      </w:r>
      <w:proofErr w:type="spellStart"/>
      <w:r w:rsidRPr="00C450A3">
        <w:t>type</w:t>
      </w:r>
      <w:proofErr w:type="spellEnd"/>
      <w:proofErr w:type="gram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 xml:space="preserve"> },</w:t>
      </w:r>
    </w:p>
    <w:p w14:paraId="61BB3667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ingredients</w:t>
      </w:r>
      <w:proofErr w:type="spellEnd"/>
      <w:r w:rsidRPr="00C450A3">
        <w:t>: {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spellStart"/>
      <w:r w:rsidRPr="00C450A3">
        <w:t>Array</w:t>
      </w:r>
      <w:proofErr w:type="spellEnd"/>
      <w:r w:rsidRPr="00C450A3">
        <w:t>},</w:t>
      </w:r>
    </w:p>
    <w:p w14:paraId="6623078D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glass</w:t>
      </w:r>
      <w:proofErr w:type="spellEnd"/>
      <w:r w:rsidRPr="00C450A3">
        <w:t>: {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>},</w:t>
      </w:r>
    </w:p>
    <w:p w14:paraId="68E588E8" w14:textId="77777777" w:rsidR="00DB53E5" w:rsidRPr="00C450A3" w:rsidRDefault="00DB53E5" w:rsidP="00C450A3">
      <w:pPr>
        <w:pStyle w:val="Kd"/>
      </w:pPr>
      <w:r w:rsidRPr="00C450A3">
        <w:t xml:space="preserve">  </w:t>
      </w:r>
      <w:proofErr w:type="spellStart"/>
      <w:r w:rsidRPr="00C450A3">
        <w:t>img</w:t>
      </w:r>
      <w:proofErr w:type="spellEnd"/>
      <w:r w:rsidRPr="00C450A3">
        <w:t>: {</w:t>
      </w:r>
      <w:proofErr w:type="spellStart"/>
      <w:r w:rsidRPr="00C450A3">
        <w:t>type</w:t>
      </w:r>
      <w:proofErr w:type="spellEnd"/>
      <w:r w:rsidRPr="00C450A3">
        <w:t xml:space="preserve">: </w:t>
      </w:r>
      <w:proofErr w:type="spellStart"/>
      <w:r w:rsidRPr="00C450A3">
        <w:t>String</w:t>
      </w:r>
      <w:proofErr w:type="spellEnd"/>
      <w:r w:rsidRPr="00C450A3">
        <w:t>}</w:t>
      </w:r>
    </w:p>
    <w:p w14:paraId="48C22092" w14:textId="77777777" w:rsidR="00DB53E5" w:rsidRPr="00C450A3" w:rsidRDefault="00DB53E5" w:rsidP="00C450A3">
      <w:pPr>
        <w:pStyle w:val="Kd"/>
      </w:pPr>
      <w:r w:rsidRPr="00C450A3">
        <w:t>})</w:t>
      </w:r>
    </w:p>
    <w:p w14:paraId="5A685748" w14:textId="77777777" w:rsidR="00DB53E5" w:rsidRPr="00C450A3" w:rsidRDefault="00DB53E5" w:rsidP="00C450A3">
      <w:pPr>
        <w:pStyle w:val="Kd"/>
      </w:pPr>
    </w:p>
    <w:p w14:paraId="6FE9419D" w14:textId="77777777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Drinks</w:t>
      </w:r>
      <w:proofErr w:type="spellEnd"/>
      <w:r w:rsidRPr="00C450A3">
        <w:t xml:space="preserve"> = </w:t>
      </w:r>
      <w:proofErr w:type="spellStart"/>
      <w:proofErr w:type="gramStart"/>
      <w:r w:rsidRPr="00C450A3">
        <w:t>mongoose.model</w:t>
      </w:r>
      <w:proofErr w:type="spellEnd"/>
      <w:proofErr w:type="gramEnd"/>
      <w:r w:rsidRPr="00C450A3">
        <w:t>("</w:t>
      </w:r>
      <w:proofErr w:type="spellStart"/>
      <w:r w:rsidRPr="00C450A3">
        <w:t>Drinks</w:t>
      </w:r>
      <w:proofErr w:type="spellEnd"/>
      <w:r w:rsidRPr="00C450A3">
        <w:t xml:space="preserve">", </w:t>
      </w:r>
      <w:proofErr w:type="spellStart"/>
      <w:r w:rsidRPr="00C450A3">
        <w:t>drinkSchema</w:t>
      </w:r>
      <w:proofErr w:type="spellEnd"/>
      <w:r w:rsidRPr="00C450A3">
        <w:t>)</w:t>
      </w:r>
    </w:p>
    <w:p w14:paraId="628729C8" w14:textId="77777777" w:rsidR="00DB53E5" w:rsidRPr="00C450A3" w:rsidRDefault="00DB53E5" w:rsidP="00C450A3">
      <w:pPr>
        <w:pStyle w:val="Kd"/>
      </w:pPr>
    </w:p>
    <w:p w14:paraId="07199A6B" w14:textId="362F1B9A" w:rsidR="00DB53E5" w:rsidRPr="00C450A3" w:rsidRDefault="00DB53E5" w:rsidP="00C450A3">
      <w:pPr>
        <w:pStyle w:val="Kd"/>
      </w:pPr>
      <w:proofErr w:type="spellStart"/>
      <w:proofErr w:type="gramStart"/>
      <w:r w:rsidRPr="00C450A3">
        <w:t>module.exports</w:t>
      </w:r>
      <w:proofErr w:type="spellEnd"/>
      <w:proofErr w:type="gramEnd"/>
      <w:r w:rsidRPr="00C450A3">
        <w:t xml:space="preserve"> = </w:t>
      </w:r>
      <w:proofErr w:type="spellStart"/>
      <w:r w:rsidRPr="00C450A3">
        <w:t>Drinks</w:t>
      </w:r>
      <w:proofErr w:type="spellEnd"/>
    </w:p>
    <w:p w14:paraId="672138BE" w14:textId="4368FF9F" w:rsidR="00DE22FA" w:rsidRDefault="00DB53E5" w:rsidP="00DE22FA">
      <w:pPr>
        <w:pStyle w:val="Cmsor3"/>
      </w:pPr>
      <w:bookmarkStart w:id="35" w:name="_Toc152872571"/>
      <w:proofErr w:type="spellStart"/>
      <w:r>
        <w:t>Routeok</w:t>
      </w:r>
      <w:bookmarkEnd w:id="35"/>
      <w:proofErr w:type="spellEnd"/>
    </w:p>
    <w:p w14:paraId="2E2343B7" w14:textId="58C2C0DC" w:rsidR="00DB53E5" w:rsidRDefault="00DB53E5" w:rsidP="00DB53E5">
      <w:proofErr w:type="gramStart"/>
      <w:r>
        <w:t>Ahhoz</w:t>
      </w:r>
      <w:proofErr w:type="gramEnd"/>
      <w:r>
        <w:t xml:space="preserve"> hogy a HTTP kérések fogadását ki tudjam szervezni külön fájlokba, a strukturáltság és átláthatóság miatt, bevezettem különböző </w:t>
      </w:r>
      <w:proofErr w:type="spellStart"/>
      <w:r>
        <w:t>route-okat</w:t>
      </w:r>
      <w:proofErr w:type="spellEnd"/>
      <w:r>
        <w:t xml:space="preserve"> az alkalmazásba. Ezek segítségével, ha egy adott URL-en érkezik egy kérés az app felé, az átirányítja a megfelelő osztály számára.</w:t>
      </w:r>
    </w:p>
    <w:p w14:paraId="7BD64C67" w14:textId="673E0C84" w:rsidR="00DB53E5" w:rsidRPr="00C450A3" w:rsidRDefault="00DB53E5" w:rsidP="00C450A3">
      <w:pPr>
        <w:pStyle w:val="Kd"/>
      </w:pPr>
      <w:r w:rsidRPr="00C450A3">
        <w:t xml:space="preserve">const </w:t>
      </w:r>
      <w:proofErr w:type="spellStart"/>
      <w:r w:rsidRPr="00C450A3">
        <w:t>ingredientsRouter</w:t>
      </w:r>
      <w:proofErr w:type="spellEnd"/>
      <w:r w:rsidRPr="00C450A3">
        <w:t xml:space="preserve"> = </w:t>
      </w:r>
      <w:proofErr w:type="spellStart"/>
      <w:r w:rsidRPr="00C450A3">
        <w:t>require</w:t>
      </w:r>
      <w:proofErr w:type="spellEnd"/>
      <w:r w:rsidRPr="00C450A3">
        <w:t>(</w:t>
      </w:r>
      <w:proofErr w:type="gramStart"/>
      <w:r w:rsidRPr="00C450A3">
        <w:t>'./</w:t>
      </w:r>
      <w:proofErr w:type="spellStart"/>
      <w:proofErr w:type="gramEnd"/>
      <w:r w:rsidRPr="00C450A3">
        <w:t>routes</w:t>
      </w:r>
      <w:proofErr w:type="spellEnd"/>
      <w:r w:rsidRPr="00C450A3">
        <w:t>/</w:t>
      </w:r>
      <w:proofErr w:type="spellStart"/>
      <w:r w:rsidRPr="00C450A3">
        <w:t>ingredients</w:t>
      </w:r>
      <w:proofErr w:type="spellEnd"/>
      <w:r w:rsidRPr="00C450A3">
        <w:t>')</w:t>
      </w:r>
    </w:p>
    <w:p w14:paraId="426D96A2" w14:textId="3477EF20" w:rsidR="00DB53E5" w:rsidRPr="00C450A3" w:rsidRDefault="00DB53E5" w:rsidP="00C450A3">
      <w:pPr>
        <w:pStyle w:val="Kd"/>
      </w:pPr>
      <w:proofErr w:type="spellStart"/>
      <w:proofErr w:type="gramStart"/>
      <w:r w:rsidRPr="00C450A3">
        <w:t>app.use</w:t>
      </w:r>
      <w:proofErr w:type="spellEnd"/>
      <w:r w:rsidRPr="00C450A3">
        <w:t>(</w:t>
      </w:r>
      <w:proofErr w:type="gramEnd"/>
      <w:r w:rsidRPr="00C450A3">
        <w:t>'/</w:t>
      </w:r>
      <w:proofErr w:type="spellStart"/>
      <w:r w:rsidRPr="00C450A3">
        <w:t>ingredients</w:t>
      </w:r>
      <w:proofErr w:type="spellEnd"/>
      <w:r w:rsidRPr="00C450A3">
        <w:t xml:space="preserve">', </w:t>
      </w:r>
      <w:proofErr w:type="spellStart"/>
      <w:r w:rsidRPr="00C450A3">
        <w:t>ingredientsRouter</w:t>
      </w:r>
      <w:proofErr w:type="spellEnd"/>
      <w:r w:rsidRPr="00C450A3">
        <w:t>)</w:t>
      </w:r>
    </w:p>
    <w:p w14:paraId="68AECE0F" w14:textId="77777777" w:rsidR="00DE22FA" w:rsidRDefault="004464E5" w:rsidP="00DE22FA">
      <w:pPr>
        <w:pStyle w:val="Cmsor2"/>
      </w:pPr>
      <w:bookmarkStart w:id="36" w:name="_Toc152872572"/>
      <w:r>
        <w:lastRenderedPageBreak/>
        <w:t>-Frontend:</w:t>
      </w:r>
      <w:bookmarkEnd w:id="36"/>
      <w:r>
        <w:t xml:space="preserve"> </w:t>
      </w:r>
    </w:p>
    <w:p w14:paraId="2206BFD6" w14:textId="08ADC900" w:rsidR="00DE22FA" w:rsidRDefault="00774CD8" w:rsidP="00DE22FA">
      <w:pPr>
        <w:pStyle w:val="Cmsor3"/>
      </w:pPr>
      <w:bookmarkStart w:id="37" w:name="_Toc152872573"/>
      <w:r>
        <w:t>Komponensek</w:t>
      </w:r>
      <w:bookmarkEnd w:id="37"/>
    </w:p>
    <w:p w14:paraId="016CB30F" w14:textId="6903A16C" w:rsidR="007F0966" w:rsidRDefault="007F0966" w:rsidP="007F0966">
      <w:r>
        <w:t xml:space="preserve">A komponensek felépítésénél próbáltam minél jobban az </w:t>
      </w:r>
      <w:proofErr w:type="spellStart"/>
      <w:r>
        <w:t>újrafelhasználhatóságra</w:t>
      </w:r>
      <w:proofErr w:type="spellEnd"/>
      <w:r>
        <w:t xml:space="preserve"> törekedni, és hogy az egy csoportba tartozó komponensek szeparálva legyenek tárolva.</w:t>
      </w:r>
      <w:r>
        <w:br/>
        <w:t>Külön mappákba csoportosítottam a különböző panelek – hozzávalók, italok, kocsmák, térkép, felhasználók – komponenseit, valamint a komponensek gyökérkönyvtárában hagytam a közösen használt és általános osztályokat.</w:t>
      </w:r>
    </w:p>
    <w:p w14:paraId="4B54A9D0" w14:textId="42F90630" w:rsidR="007F0966" w:rsidRDefault="007F0966" w:rsidP="007F0966">
      <w:pPr>
        <w:ind w:firstLine="0"/>
      </w:pPr>
      <w:r>
        <w:t>Egy panel alapvetően 4 komponensből áll:</w:t>
      </w:r>
    </w:p>
    <w:p w14:paraId="666F3441" w14:textId="4A718BF4" w:rsidR="007F0966" w:rsidRDefault="007F0966" w:rsidP="007F0966">
      <w:pPr>
        <w:pStyle w:val="Listaszerbekezds"/>
        <w:numPr>
          <w:ilvl w:val="0"/>
          <w:numId w:val="30"/>
        </w:numPr>
      </w:pPr>
      <w:r>
        <w:t>Az individuális elem megjelenítésért felelős komponens</w:t>
      </w:r>
    </w:p>
    <w:p w14:paraId="0112E523" w14:textId="7A4457E1" w:rsidR="007F0966" w:rsidRDefault="007F0966" w:rsidP="007F0966">
      <w:pPr>
        <w:pStyle w:val="Listaszerbekezds"/>
        <w:numPr>
          <w:ilvl w:val="0"/>
          <w:numId w:val="30"/>
        </w:numPr>
      </w:pPr>
      <w:r>
        <w:t>A komponenseket kilistázó és interakciókat kezelő komponens</w:t>
      </w:r>
    </w:p>
    <w:p w14:paraId="2AEC5D0F" w14:textId="54562A41" w:rsidR="007F0966" w:rsidRDefault="007F0966" w:rsidP="007F0966">
      <w:pPr>
        <w:pStyle w:val="Listaszerbekezds"/>
        <w:numPr>
          <w:ilvl w:val="0"/>
          <w:numId w:val="30"/>
        </w:numPr>
      </w:pPr>
      <w:r>
        <w:t xml:space="preserve">Egy </w:t>
      </w:r>
      <w:proofErr w:type="spellStart"/>
      <w:r>
        <w:t>formot</w:t>
      </w:r>
      <w:proofErr w:type="spellEnd"/>
      <w:r>
        <w:t xml:space="preserve"> és az ehhez használt függvényeket tartalmazó komponens, amit a hozzáadáskor és szerkesztéskor használok</w:t>
      </w:r>
    </w:p>
    <w:p w14:paraId="089FD88F" w14:textId="18033034" w:rsidR="007F0966" w:rsidRDefault="007F0966" w:rsidP="007F0966">
      <w:pPr>
        <w:pStyle w:val="Listaszerbekezds"/>
        <w:numPr>
          <w:ilvl w:val="0"/>
          <w:numId w:val="30"/>
        </w:numPr>
      </w:pPr>
      <w:r>
        <w:t xml:space="preserve">Egy másik </w:t>
      </w:r>
      <w:proofErr w:type="spellStart"/>
      <w:r>
        <w:t>formot</w:t>
      </w:r>
      <w:proofErr w:type="spellEnd"/>
      <w:r>
        <w:t xml:space="preserve">, ami a megjelenített lista </w:t>
      </w:r>
      <w:proofErr w:type="spellStart"/>
      <w:r>
        <w:t>filterezését</w:t>
      </w:r>
      <w:proofErr w:type="spellEnd"/>
      <w:r>
        <w:t xml:space="preserve"> végzi</w:t>
      </w:r>
    </w:p>
    <w:p w14:paraId="4D5D0BE3" w14:textId="56828C97" w:rsidR="007F0966" w:rsidRDefault="007F0966" w:rsidP="007F0966">
      <w:pPr>
        <w:ind w:firstLine="0"/>
      </w:pPr>
      <w:r>
        <w:t xml:space="preserve">A térkép oldal 2 fő komponensből áll, </w:t>
      </w:r>
      <w:proofErr w:type="gramStart"/>
      <w:r>
        <w:t>egy</w:t>
      </w:r>
      <w:proofErr w:type="gramEnd"/>
      <w:r>
        <w:t xml:space="preserve"> ami a térkép megjelenítésért felel, és egy ami az adott </w:t>
      </w:r>
      <w:proofErr w:type="spellStart"/>
      <w:r>
        <w:t>pinekhez</w:t>
      </w:r>
      <w:proofErr w:type="spellEnd"/>
      <w:r>
        <w:t xml:space="preserve"> tartozó információs panelt jeleníti meg.</w:t>
      </w:r>
    </w:p>
    <w:p w14:paraId="2BB6F353" w14:textId="49343B0A" w:rsidR="007F0966" w:rsidRDefault="007F0966" w:rsidP="007F0966">
      <w:pPr>
        <w:ind w:firstLine="0"/>
      </w:pPr>
      <w:r>
        <w:t xml:space="preserve">A kocsmákért felelős komponenseknél jobban szétbontottam a működés megvalósítását, mert az itt tárolt adatok komplexitása miatt a hozzáadáshoz és szerkesztéshez több komponenst kellett létrehoznom a </w:t>
      </w:r>
      <w:proofErr w:type="spellStart"/>
      <w:r>
        <w:t>formokhoz</w:t>
      </w:r>
      <w:proofErr w:type="spellEnd"/>
      <w:r>
        <w:t xml:space="preserve">. A menü szerkesztéséhez egy külön felugró ablakot hoztam létre, ahol látható a menüben már megtalálható elemek listája, valamint egy egyszerű </w:t>
      </w:r>
      <w:proofErr w:type="spellStart"/>
      <w:r>
        <w:t>form</w:t>
      </w:r>
      <w:proofErr w:type="spellEnd"/>
      <w:r>
        <w:t xml:space="preserve"> segítségével, ami egy név – ár párost vár, hozzáadhatunk elemeket a menühöz. A </w:t>
      </w:r>
      <w:proofErr w:type="gramStart"/>
      <w:r>
        <w:t>nyitva tartás</w:t>
      </w:r>
      <w:proofErr w:type="gramEnd"/>
      <w:r>
        <w:t xml:space="preserve"> szerkesztésénél táblázat-szerűen jelennek meg a hét napjai</w:t>
      </w:r>
      <w:r w:rsidR="00775828">
        <w:t xml:space="preserve"> és mellettük a hozzájuk tartozó nyitás és zárás időpontja. Az alkalmazás jelenleg úgy kezeli azt az esetet, hogy az adott napon zárva tart a hely, hogy 0:00 – 0:00-ig van megadva a </w:t>
      </w:r>
      <w:proofErr w:type="spellStart"/>
      <w:r w:rsidR="00775828">
        <w:t>nyitvatartása</w:t>
      </w:r>
      <w:proofErr w:type="spellEnd"/>
      <w:r w:rsidR="00775828">
        <w:t>.</w:t>
      </w:r>
    </w:p>
    <w:p w14:paraId="0D9A90FB" w14:textId="38FD4112" w:rsidR="008C3C59" w:rsidRDefault="008C3C59">
      <w:pPr>
        <w:spacing w:after="0" w:line="240" w:lineRule="auto"/>
        <w:ind w:firstLine="0"/>
        <w:jc w:val="left"/>
      </w:pPr>
      <w:r>
        <w:br w:type="page"/>
      </w:r>
    </w:p>
    <w:p w14:paraId="66B62747" w14:textId="77777777" w:rsidR="00775828" w:rsidRDefault="00775828" w:rsidP="007F0966">
      <w:pPr>
        <w:ind w:firstLine="0"/>
      </w:pPr>
    </w:p>
    <w:p w14:paraId="13BABB4E" w14:textId="25D9A4FA" w:rsidR="00775828" w:rsidRDefault="00775828" w:rsidP="007F0966">
      <w:pPr>
        <w:ind w:firstLine="0"/>
      </w:pPr>
      <w:r>
        <w:t>A paneleket alkotó komponensek felépítését a következőképpen valósítottam meg.</w:t>
      </w:r>
      <w:r>
        <w:br/>
        <w:t xml:space="preserve">Minden komponenshez definiáltam egy típust, ami a hozzá tartozó </w:t>
      </w:r>
      <w:proofErr w:type="spellStart"/>
      <w:r>
        <w:t>props</w:t>
      </w:r>
      <w:proofErr w:type="spellEnd"/>
      <w:r>
        <w:t xml:space="preserve"> elemeit határozza meg. Ezt követően a komponens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function-nal</w:t>
      </w:r>
      <w:proofErr w:type="spellEnd"/>
      <w:r>
        <w:t xml:space="preserve"> való </w:t>
      </w:r>
      <w:proofErr w:type="gramStart"/>
      <w:r>
        <w:t>létrehozása  után</w:t>
      </w:r>
      <w:proofErr w:type="gramEnd"/>
      <w:r>
        <w:t xml:space="preserve"> először definiálom a felhasznált konstans változókat, szinte mindenhol a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segítségével, hogy később változtatni lehessen az adatokat, és dinamikusan megjeleníteni ezeket. Aztán a komponensben felhasznált segédfüggvényeket hozom létre, majd következik a komponens által visszaadott HTML elem megalkotása.</w:t>
      </w:r>
      <w:r>
        <w:br/>
      </w:r>
    </w:p>
    <w:p w14:paraId="299AC365" w14:textId="47E345DB" w:rsidR="00775828" w:rsidRDefault="00775828" w:rsidP="007F0966">
      <w:pPr>
        <w:ind w:firstLine="0"/>
      </w:pPr>
      <w:r>
        <w:t xml:space="preserve">Ez az individuális elemek komponenseiben egy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Bootstrapből</w:t>
      </w:r>
      <w:proofErr w:type="spellEnd"/>
      <w:r>
        <w:t xml:space="preserve"> importált </w:t>
      </w:r>
      <w:proofErr w:type="spellStart"/>
      <w:r>
        <w:t>Card</w:t>
      </w:r>
      <w:proofErr w:type="spellEnd"/>
      <w:r>
        <w:t xml:space="preserve"> elem, ami tartalmaz egy </w:t>
      </w:r>
      <w:proofErr w:type="spellStart"/>
      <w:r>
        <w:t>Title</w:t>
      </w:r>
      <w:proofErr w:type="spellEnd"/>
      <w:r>
        <w:t xml:space="preserve"> elemet az objektum nevével, valamint egy </w:t>
      </w:r>
      <w:proofErr w:type="spellStart"/>
      <w:r>
        <w:t>Stack</w:t>
      </w:r>
      <w:proofErr w:type="spellEnd"/>
      <w:r>
        <w:t xml:space="preserve"> elemet a komponenssel való interakcióhoz szükséges gomboknak. Alap esetben három gomb található a komponensekben, egy a kedvencekhez adásért felel, egy a szerkesztést, az utolsó pedig a törlést valósítja meg. Ezek mellett megtalálható még valamilyen ismertető szöveg az adott elemről, és egyes komponensek esetén egy képet is megjelenítek.</w:t>
      </w:r>
    </w:p>
    <w:p w14:paraId="1F1B4627" w14:textId="77777777" w:rsidR="00FA49DD" w:rsidRDefault="00775828" w:rsidP="00FA49DD">
      <w:pPr>
        <w:pStyle w:val="Kp"/>
      </w:pPr>
      <w:r w:rsidRPr="00775828">
        <w:drawing>
          <wp:inline distT="0" distB="0" distL="0" distR="0" wp14:anchorId="6F6DE520" wp14:editId="65FBEE97">
            <wp:extent cx="2591162" cy="1057423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C6F6" w14:textId="189F5516" w:rsidR="00775828" w:rsidRDefault="00FA49DD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803C6">
        <w:rPr>
          <w:noProof/>
        </w:rPr>
        <w:t>2</w:t>
      </w:r>
      <w:r>
        <w:fldChar w:fldCharType="end"/>
      </w:r>
      <w:r>
        <w:t xml:space="preserve">. ábra </w:t>
      </w:r>
      <w:r w:rsidRPr="008C3C59">
        <w:rPr>
          <w:b w:val="0"/>
        </w:rPr>
        <w:t>Egy megjelenített elem</w:t>
      </w:r>
    </w:p>
    <w:p w14:paraId="4D58C548" w14:textId="77777777" w:rsidR="001C441B" w:rsidRDefault="001C441B">
      <w:pPr>
        <w:spacing w:after="0" w:line="240" w:lineRule="auto"/>
        <w:ind w:firstLine="0"/>
        <w:jc w:val="left"/>
      </w:pPr>
      <w:r>
        <w:br w:type="page"/>
      </w:r>
    </w:p>
    <w:p w14:paraId="015FF486" w14:textId="6985CEBB" w:rsidR="008C3C59" w:rsidRDefault="007B6705" w:rsidP="00214380">
      <w:r>
        <w:lastRenderedPageBreak/>
        <w:t xml:space="preserve">Magát a panelt kezelő komponens felépítése hasonlít az </w:t>
      </w:r>
      <w:proofErr w:type="spellStart"/>
      <w:r>
        <w:t>indiviudális</w:t>
      </w:r>
      <w:proofErr w:type="spellEnd"/>
      <w:r>
        <w:t xml:space="preserve"> elemekéhez, a visszaadott elem felépítésében azonban nagyban eltér</w:t>
      </w:r>
      <w:r w:rsidR="002E36E4">
        <w:t xml:space="preserve">. </w:t>
      </w:r>
      <w:r w:rsidR="008C3C59">
        <w:t xml:space="preserve">A panel legtetején találhatóak a filtert kezelő elemek. Egy gomb segítségével tudjuk megjeleníteni vagy elrejteni a kereső mezőket, és a szűrést végző gombot. Ezután az objektumok hozzáadását rejtő </w:t>
      </w:r>
      <w:proofErr w:type="spellStart"/>
      <w:r w:rsidR="008C3C59">
        <w:t>form</w:t>
      </w:r>
      <w:proofErr w:type="spellEnd"/>
      <w:r w:rsidR="008C3C59">
        <w:t xml:space="preserve"> </w:t>
      </w:r>
      <w:proofErr w:type="spellStart"/>
      <w:r w:rsidR="008C3C59">
        <w:t>Modal</w:t>
      </w:r>
      <w:proofErr w:type="spellEnd"/>
      <w:r w:rsidR="008C3C59">
        <w:t xml:space="preserve">-ja található, de ez is értelemszerűen csak a megfelelő gomb megnyomására válik láthatóvá. Ez alatt listázódnak ki a panelhez tartozó elemek, a </w:t>
      </w:r>
      <w:proofErr w:type="spellStart"/>
      <w:r w:rsidR="008C3C59">
        <w:t>javascript</w:t>
      </w:r>
      <w:proofErr w:type="spellEnd"/>
      <w:r w:rsidR="008C3C59">
        <w:t xml:space="preserve"> tömbökön </w:t>
      </w:r>
      <w:proofErr w:type="gramStart"/>
      <w:r w:rsidR="008C3C59">
        <w:t xml:space="preserve">használható </w:t>
      </w:r>
      <w:r w:rsidR="008C3C59" w:rsidRPr="008C3C59">
        <w:rPr>
          <w:i/>
        </w:rPr>
        <w:t>.map</w:t>
      </w:r>
      <w:proofErr w:type="gramEnd"/>
      <w:r w:rsidR="008C3C59" w:rsidRPr="008C3C59">
        <w:rPr>
          <w:i/>
        </w:rPr>
        <w:t>()</w:t>
      </w:r>
      <w:r w:rsidR="008C3C59">
        <w:t xml:space="preserve"> metódussal. Végül a külön megírt </w:t>
      </w:r>
      <w:proofErr w:type="spellStart"/>
      <w:r w:rsidR="008C3C59">
        <w:t>Pagination</w:t>
      </w:r>
      <w:proofErr w:type="spellEnd"/>
      <w:r w:rsidR="008C3C59">
        <w:t xml:space="preserve"> osztály egy eleme található itt, ami </w:t>
      </w:r>
      <w:proofErr w:type="spellStart"/>
      <w:r w:rsidR="008C3C59">
        <w:t>paraméterül</w:t>
      </w:r>
      <w:proofErr w:type="spellEnd"/>
      <w:r w:rsidR="008C3C59">
        <w:t xml:space="preserve"> kapja az oldal méretet és a kilistázott lista hosszát, és ez alapján jeleníti meg az oldalak közötti váltást megvalósító gombokat.</w:t>
      </w:r>
    </w:p>
    <w:p w14:paraId="2101A3EB" w14:textId="77777777" w:rsidR="008C3C59" w:rsidRDefault="008C3C59" w:rsidP="008C3C59">
      <w:pPr>
        <w:pStyle w:val="Kp"/>
      </w:pPr>
      <w:r w:rsidRPr="008C3C59">
        <w:drawing>
          <wp:inline distT="0" distB="0" distL="0" distR="0" wp14:anchorId="03C9768E" wp14:editId="267E2BEB">
            <wp:extent cx="5400040" cy="3973830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612C" w14:textId="7FF12FC4" w:rsidR="007B6705" w:rsidRPr="001C441B" w:rsidRDefault="008C3C59" w:rsidP="008C3C59">
      <w:pPr>
        <w:pStyle w:val="Kpalrs"/>
        <w:rPr>
          <w:b w:val="0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803C6">
        <w:rPr>
          <w:noProof/>
        </w:rPr>
        <w:t>3</w:t>
      </w:r>
      <w:r>
        <w:fldChar w:fldCharType="end"/>
      </w:r>
      <w:r>
        <w:t xml:space="preserve">. ábra </w:t>
      </w:r>
      <w:r w:rsidRPr="001C441B">
        <w:rPr>
          <w:b w:val="0"/>
        </w:rPr>
        <w:t>A hozzávalók panelje</w:t>
      </w:r>
    </w:p>
    <w:p w14:paraId="365812B4" w14:textId="77777777" w:rsidR="001C441B" w:rsidRDefault="001C441B">
      <w:pPr>
        <w:spacing w:after="0" w:line="240" w:lineRule="auto"/>
        <w:ind w:firstLine="0"/>
        <w:jc w:val="left"/>
      </w:pPr>
      <w:r>
        <w:br w:type="page"/>
      </w:r>
    </w:p>
    <w:p w14:paraId="5D9E7574" w14:textId="619543D4" w:rsidR="001C441B" w:rsidRDefault="008C3C59" w:rsidP="001C441B">
      <w:r>
        <w:lastRenderedPageBreak/>
        <w:t xml:space="preserve">Az elemek hozzáadásáért és szerkesztéséért felelős </w:t>
      </w:r>
      <w:proofErr w:type="spellStart"/>
      <w:r>
        <w:t>formok</w:t>
      </w:r>
      <w:proofErr w:type="spellEnd"/>
      <w:r>
        <w:t xml:space="preserve"> mezői az elem típusától nagyban függenek, de ahol lehetett a </w:t>
      </w:r>
      <w:proofErr w:type="spellStart"/>
      <w:r>
        <w:t>react-bootstrap</w:t>
      </w:r>
      <w:proofErr w:type="spellEnd"/>
      <w:r>
        <w:t xml:space="preserve"> segítségével </w:t>
      </w:r>
      <w:proofErr w:type="spellStart"/>
      <w:r>
        <w:t>FloatingLabel-eket</w:t>
      </w:r>
      <w:proofErr w:type="spellEnd"/>
      <w:r>
        <w:t xml:space="preserve"> helyeztem el a beviteli mezőkön, és ahol logikusnak érződött, például az italok hozzáadásánál a hozzávalók kiválasztása, ott </w:t>
      </w:r>
      <w:r w:rsidR="001C441B">
        <w:t>legördülő menü segítségével hoztam létre az adatbevitelhez szükséges mezőt.</w:t>
      </w:r>
    </w:p>
    <w:p w14:paraId="097F6CD1" w14:textId="77777777" w:rsidR="001C441B" w:rsidRDefault="001C441B" w:rsidP="001C441B">
      <w:pPr>
        <w:ind w:firstLine="0"/>
      </w:pPr>
      <w:r>
        <w:t xml:space="preserve">A kocsmák hozzáadása esetén, a menü és nyitvatartási idő elemeinek összetettsége miatt, ezek módosítását egy külön felugró ablakban található </w:t>
      </w:r>
      <w:proofErr w:type="spellStart"/>
      <w:r>
        <w:t>formban</w:t>
      </w:r>
      <w:proofErr w:type="spellEnd"/>
      <w:r>
        <w:t xml:space="preserve"> valósítottam meg, de ezekben is hasonló logika mentén jártam el.</w:t>
      </w:r>
    </w:p>
    <w:p w14:paraId="7C2F092A" w14:textId="77777777" w:rsidR="001C441B" w:rsidRDefault="001C441B" w:rsidP="001C441B">
      <w:pPr>
        <w:pStyle w:val="Kp"/>
      </w:pPr>
      <w:r w:rsidRPr="001C441B">
        <w:drawing>
          <wp:inline distT="0" distB="0" distL="0" distR="0" wp14:anchorId="1BA7B24A" wp14:editId="0B6F7B1B">
            <wp:extent cx="4248743" cy="447737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579F" w14:textId="128FB390" w:rsidR="008C3C59" w:rsidRDefault="001C441B" w:rsidP="001C441B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803C6">
        <w:rPr>
          <w:noProof/>
        </w:rPr>
        <w:t>4</w:t>
      </w:r>
      <w:r>
        <w:fldChar w:fldCharType="end"/>
      </w:r>
      <w:r>
        <w:t xml:space="preserve">. ábra </w:t>
      </w:r>
      <w:r w:rsidRPr="001C441B">
        <w:rPr>
          <w:b w:val="0"/>
        </w:rPr>
        <w:t xml:space="preserve">Az italok hozzáadását kezelő </w:t>
      </w:r>
      <w:proofErr w:type="spellStart"/>
      <w:r w:rsidRPr="001C441B">
        <w:rPr>
          <w:b w:val="0"/>
        </w:rPr>
        <w:t>form</w:t>
      </w:r>
      <w:proofErr w:type="spellEnd"/>
    </w:p>
    <w:p w14:paraId="0AD8C860" w14:textId="77777777" w:rsidR="001C441B" w:rsidRDefault="001C441B">
      <w:pPr>
        <w:spacing w:after="0" w:line="240" w:lineRule="auto"/>
        <w:ind w:firstLine="0"/>
        <w:jc w:val="left"/>
      </w:pPr>
      <w:r>
        <w:br w:type="page"/>
      </w:r>
    </w:p>
    <w:p w14:paraId="4F470AD6" w14:textId="7B3DBF17" w:rsidR="00214380" w:rsidRDefault="00FA49DD" w:rsidP="00214380">
      <w:r>
        <w:lastRenderedPageBreak/>
        <w:t>A térkép panel két fő részből áll, magát a térképet tartalmazó komponensből, és a kijelölt vendéglátói egység információit megjelenítő oldalsó panelből. Ez a térképen található gombostűkre kattintva jeleníthető meg illetve frissíthető a tartalma.</w:t>
      </w:r>
      <w:r>
        <w:br/>
        <w:t xml:space="preserve">A térkép egy </w:t>
      </w:r>
      <w:proofErr w:type="spellStart"/>
      <w:r>
        <w:t>react-google-maps</w:t>
      </w:r>
      <w:proofErr w:type="spellEnd"/>
      <w:r>
        <w:t xml:space="preserve"> könyvtárból importált komponens, ami paraméterként megkapja </w:t>
      </w:r>
      <w:r w:rsidR="00214380">
        <w:t>a komponensben korábban specifikált adatokat a térkép megjeleníté</w:t>
      </w:r>
      <w:bookmarkStart w:id="38" w:name="_GoBack"/>
      <w:bookmarkEnd w:id="38"/>
      <w:r w:rsidR="00214380">
        <w:t>séhez. Ilyen például a térkép stílusa, ahol ki lehet kapcsolni a számunkra nem szükséges gombostűket a térképen, vagy a térkép színpalettáját konfigurálhatjuk.</w:t>
      </w:r>
      <w:r w:rsidR="00214380">
        <w:br/>
        <w:t>A térképen belül kilistázom az adatbázisban szereplő kocsmák helyzetét az eltárolt szélességi és hosszúsági koordináták segítségével.</w:t>
      </w:r>
    </w:p>
    <w:p w14:paraId="388F7462" w14:textId="12D35DD4" w:rsidR="00214380" w:rsidRDefault="00214380" w:rsidP="00214380">
      <w:r>
        <w:t xml:space="preserve">Az oldalsó panel </w:t>
      </w:r>
      <w:proofErr w:type="spellStart"/>
      <w:r>
        <w:t>paraméterül</w:t>
      </w:r>
      <w:proofErr w:type="spellEnd"/>
      <w:r>
        <w:t xml:space="preserve"> megkapja a kiválasztott kocsmát, és megjeleníti az arról eltárolt információkat. A menü egy felugró ablakként jelenik meg, a nyitvatartási idő pedig kattintásra lenyitható, hogy ne csak az adott napi </w:t>
      </w:r>
      <w:proofErr w:type="gramStart"/>
      <w:r>
        <w:t>nyitva tartást</w:t>
      </w:r>
      <w:proofErr w:type="gramEnd"/>
      <w:r>
        <w:t xml:space="preserve"> mutassa, hanem a többi naphoz tartozót is.</w:t>
      </w:r>
    </w:p>
    <w:p w14:paraId="264F8C87" w14:textId="77777777" w:rsidR="00FA49DD" w:rsidRDefault="00FA49DD" w:rsidP="00FA49DD">
      <w:pPr>
        <w:pStyle w:val="Kp"/>
      </w:pPr>
      <w:r w:rsidRPr="00FA49DD">
        <w:drawing>
          <wp:inline distT="0" distB="0" distL="0" distR="0" wp14:anchorId="2739F5DA" wp14:editId="1BA090B4">
            <wp:extent cx="5400040" cy="3683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08E" w14:textId="4A21C88D" w:rsidR="00FA49DD" w:rsidRPr="00FA49DD" w:rsidRDefault="00FA49DD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803C6">
        <w:rPr>
          <w:noProof/>
        </w:rPr>
        <w:t>5</w:t>
      </w:r>
      <w:r>
        <w:fldChar w:fldCharType="end"/>
      </w:r>
      <w:r>
        <w:t xml:space="preserve">. ábra </w:t>
      </w:r>
      <w:r w:rsidRPr="001C441B">
        <w:rPr>
          <w:b w:val="0"/>
        </w:rPr>
        <w:t>A térkép panel</w:t>
      </w:r>
    </w:p>
    <w:p w14:paraId="7EB184BA" w14:textId="77777777" w:rsidR="001C441B" w:rsidRDefault="001C441B">
      <w:pPr>
        <w:spacing w:after="0" w:line="240" w:lineRule="auto"/>
        <w:ind w:firstLine="0"/>
        <w:jc w:val="left"/>
        <w:rPr>
          <w:rFonts w:cs="Arial"/>
          <w:b/>
          <w:bCs/>
          <w:sz w:val="28"/>
          <w:szCs w:val="26"/>
        </w:rPr>
      </w:pPr>
      <w:r>
        <w:br w:type="page"/>
      </w:r>
    </w:p>
    <w:p w14:paraId="5438EEC1" w14:textId="6BD25270" w:rsidR="00DE22FA" w:rsidRDefault="00DE22FA" w:rsidP="00DE22FA">
      <w:pPr>
        <w:pStyle w:val="Cmsor3"/>
      </w:pPr>
      <w:bookmarkStart w:id="39" w:name="_Toc152872574"/>
      <w:r>
        <w:lastRenderedPageBreak/>
        <w:t>Jogosultságok</w:t>
      </w:r>
      <w:bookmarkEnd w:id="39"/>
    </w:p>
    <w:p w14:paraId="60B743BC" w14:textId="04B9E4B7" w:rsidR="00214380" w:rsidRDefault="00214380" w:rsidP="00214380">
      <w:r>
        <w:t xml:space="preserve">Az alkalmazásban a jogosultság kezelés még elég kezdetleges, egy </w:t>
      </w:r>
      <w:proofErr w:type="spellStart"/>
      <w:r>
        <w:t>boolean</w:t>
      </w:r>
      <w:proofErr w:type="spellEnd"/>
      <w:r>
        <w:t xml:space="preserve"> változó felel azért, hogy éppen megjelenít-e adott komponenseket az app, vagy sem. Így az alap felhasználók nem férnek hozzá olyan </w:t>
      </w:r>
      <w:proofErr w:type="gramStart"/>
      <w:r>
        <w:t>metódusokhoz</w:t>
      </w:r>
      <w:proofErr w:type="gramEnd"/>
      <w:r>
        <w:t xml:space="preserve"> mint az elemek szerkesztése vagy törlése. </w:t>
      </w:r>
    </w:p>
    <w:p w14:paraId="7E4600AB" w14:textId="6A2169B1" w:rsidR="001E4C65" w:rsidRDefault="00A97EE6" w:rsidP="001E4C65">
      <w:pPr>
        <w:pStyle w:val="Kp"/>
      </w:pPr>
      <w:r w:rsidRPr="001E4C65">
        <w:drawing>
          <wp:inline distT="0" distB="0" distL="0" distR="0" wp14:anchorId="79BD5E60" wp14:editId="70DA77D7">
            <wp:extent cx="2610214" cy="1457528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40">
        <w:t xml:space="preserve">  </w:t>
      </w:r>
      <w:r w:rsidR="00E33340" w:rsidRPr="001E4C65">
        <w:drawing>
          <wp:inline distT="0" distB="0" distL="0" distR="0" wp14:anchorId="018AA35A" wp14:editId="3EA95F14">
            <wp:extent cx="2600688" cy="1486107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9263" w14:textId="1F8D61FA" w:rsidR="001E4C65" w:rsidRDefault="001E4C65" w:rsidP="008C3C5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803C6">
        <w:rPr>
          <w:noProof/>
        </w:rPr>
        <w:t>6</w:t>
      </w:r>
      <w:r>
        <w:fldChar w:fldCharType="end"/>
      </w:r>
      <w:r>
        <w:t xml:space="preserve">. ábra </w:t>
      </w:r>
      <w:r w:rsidRPr="001C441B">
        <w:rPr>
          <w:b w:val="0"/>
        </w:rPr>
        <w:t>Különbség a felhasználók által látott elemek között</w:t>
      </w:r>
    </w:p>
    <w:p w14:paraId="6A87EE1C" w14:textId="52693D8C" w:rsidR="00A97EE6" w:rsidRPr="00214380" w:rsidRDefault="001E4C65" w:rsidP="001E4C65">
      <w:pPr>
        <w:pStyle w:val="Kp"/>
      </w:pPr>
      <w:r>
        <w:t xml:space="preserve">  </w:t>
      </w:r>
    </w:p>
    <w:p w14:paraId="03DA9577" w14:textId="09615E1E" w:rsidR="00E1413C" w:rsidRDefault="00E1413C" w:rsidP="00E1413C">
      <w:pPr>
        <w:pStyle w:val="Cmsor1"/>
      </w:pPr>
      <w:bookmarkStart w:id="40" w:name="_Toc152872575"/>
      <w:r>
        <w:lastRenderedPageBreak/>
        <w:t>Telepítési és használati útmutató</w:t>
      </w:r>
      <w:bookmarkEnd w:id="40"/>
    </w:p>
    <w:p w14:paraId="77644DE2" w14:textId="71A01926" w:rsidR="00E1413C" w:rsidRDefault="00E1413C" w:rsidP="00E1413C">
      <w:pPr>
        <w:pStyle w:val="Cmsor1"/>
      </w:pPr>
      <w:bookmarkStart w:id="41" w:name="_Toc152872576"/>
      <w:r>
        <w:lastRenderedPageBreak/>
        <w:t>Összegzés</w:t>
      </w:r>
      <w:bookmarkEnd w:id="41"/>
    </w:p>
    <w:p w14:paraId="25F1B121" w14:textId="03F49D13" w:rsidR="00E1413C" w:rsidRDefault="00E1413C" w:rsidP="00E1413C">
      <w:pPr>
        <w:pStyle w:val="Cmsor1"/>
      </w:pPr>
      <w:bookmarkStart w:id="42" w:name="_Toc152872577"/>
      <w:r>
        <w:lastRenderedPageBreak/>
        <w:t>Köszönetnyilvánítás</w:t>
      </w:r>
      <w:bookmarkEnd w:id="42"/>
    </w:p>
    <w:bookmarkEnd w:id="2"/>
    <w:p w14:paraId="03AD40E8" w14:textId="77777777" w:rsidR="00225F65" w:rsidRPr="0037381F" w:rsidRDefault="00225F65" w:rsidP="007354B5">
      <w:pPr>
        <w:ind w:firstLine="0"/>
      </w:pPr>
    </w:p>
    <w:p w14:paraId="289FAA59" w14:textId="77777777" w:rsidR="0063585C" w:rsidRDefault="0063585C" w:rsidP="00816BCB">
      <w:pPr>
        <w:pStyle w:val="Fejezetcimszmozsnlkl"/>
      </w:pPr>
      <w:bookmarkStart w:id="43" w:name="_Toc152872578"/>
      <w:r w:rsidRPr="00B50CAA">
        <w:lastRenderedPageBreak/>
        <w:t>Irodalomjegyzék</w:t>
      </w:r>
      <w:bookmarkEnd w:id="43"/>
    </w:p>
    <w:p w14:paraId="1056D64D" w14:textId="77777777" w:rsidR="00B50CAA" w:rsidRPr="00EE1A1F" w:rsidRDefault="00EE1A1F" w:rsidP="006F512E">
      <w:pPr>
        <w:pStyle w:val="Irodalomjegyzksor"/>
      </w:pPr>
      <w:bookmarkStart w:id="44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44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7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8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45" w:name="_Toc152872579"/>
      <w:r>
        <w:lastRenderedPageBreak/>
        <w:t>Függelék</w:t>
      </w:r>
      <w:bookmarkEnd w:id="45"/>
    </w:p>
    <w:p w14:paraId="5747A86F" w14:textId="77777777" w:rsidR="00B50CAA" w:rsidRDefault="00B50CAA" w:rsidP="00B50CAA"/>
    <w:sectPr w:rsidR="00B50CAA" w:rsidSect="0056267F">
      <w:headerReference w:type="even" r:id="rId19"/>
      <w:footerReference w:type="default" r:id="rId2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84B3C" w14:textId="77777777" w:rsidR="00813652" w:rsidRDefault="00813652">
      <w:r>
        <w:separator/>
      </w:r>
    </w:p>
  </w:endnote>
  <w:endnote w:type="continuationSeparator" w:id="0">
    <w:p w14:paraId="14CA473C" w14:textId="77777777" w:rsidR="00813652" w:rsidRDefault="0081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2064" w14:textId="77777777" w:rsidR="00837B4C" w:rsidRDefault="00837B4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8FA9" w14:textId="75A2ABF7" w:rsidR="00837B4C" w:rsidRDefault="00837B4C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12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9DA0F" w14:textId="77777777" w:rsidR="00813652" w:rsidRDefault="00813652">
      <w:r>
        <w:separator/>
      </w:r>
    </w:p>
  </w:footnote>
  <w:footnote w:type="continuationSeparator" w:id="0">
    <w:p w14:paraId="157D2034" w14:textId="77777777" w:rsidR="00813652" w:rsidRDefault="00813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52A8D" w14:textId="77777777" w:rsidR="00837B4C" w:rsidRDefault="00837B4C"/>
  <w:p w14:paraId="2FBE2084" w14:textId="77777777" w:rsidR="00837B4C" w:rsidRDefault="00837B4C"/>
  <w:p w14:paraId="2BF231C2" w14:textId="77777777" w:rsidR="00837B4C" w:rsidRDefault="00837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66266B2"/>
    <w:multiLevelType w:val="hybridMultilevel"/>
    <w:tmpl w:val="037275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AB5DBA"/>
    <w:multiLevelType w:val="hybridMultilevel"/>
    <w:tmpl w:val="FFAC18C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BC4298"/>
    <w:multiLevelType w:val="hybridMultilevel"/>
    <w:tmpl w:val="EF32F1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BA4075"/>
    <w:multiLevelType w:val="hybridMultilevel"/>
    <w:tmpl w:val="FF16797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685B56"/>
    <w:multiLevelType w:val="hybridMultilevel"/>
    <w:tmpl w:val="8BCA55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322FC"/>
    <w:multiLevelType w:val="hybridMultilevel"/>
    <w:tmpl w:val="CF4872E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F53B3B"/>
    <w:multiLevelType w:val="hybridMultilevel"/>
    <w:tmpl w:val="F34A236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535244"/>
    <w:multiLevelType w:val="hybridMultilevel"/>
    <w:tmpl w:val="86E4700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99C3B84"/>
    <w:multiLevelType w:val="multilevel"/>
    <w:tmpl w:val="2EE8CCD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3"/>
  </w:num>
  <w:num w:numId="4">
    <w:abstractNumId w:val="18"/>
  </w:num>
  <w:num w:numId="5">
    <w:abstractNumId w:val="20"/>
  </w:num>
  <w:num w:numId="6">
    <w:abstractNumId w:val="24"/>
  </w:num>
  <w:num w:numId="7">
    <w:abstractNumId w:val="15"/>
  </w:num>
  <w:num w:numId="8">
    <w:abstractNumId w:val="11"/>
  </w:num>
  <w:num w:numId="9">
    <w:abstractNumId w:val="16"/>
  </w:num>
  <w:num w:numId="10">
    <w:abstractNumId w:val="29"/>
  </w:num>
  <w:num w:numId="11">
    <w:abstractNumId w:val="17"/>
  </w:num>
  <w:num w:numId="12">
    <w:abstractNumId w:val="2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21"/>
  </w:num>
  <w:num w:numId="25">
    <w:abstractNumId w:val="12"/>
  </w:num>
  <w:num w:numId="26">
    <w:abstractNumId w:val="25"/>
  </w:num>
  <w:num w:numId="27">
    <w:abstractNumId w:val="14"/>
  </w:num>
  <w:num w:numId="28">
    <w:abstractNumId w:val="27"/>
  </w:num>
  <w:num w:numId="29">
    <w:abstractNumId w:val="22"/>
  </w:num>
  <w:num w:numId="30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310B6"/>
    <w:rsid w:val="00062B2B"/>
    <w:rsid w:val="00073589"/>
    <w:rsid w:val="000A7483"/>
    <w:rsid w:val="000B1BB6"/>
    <w:rsid w:val="000B53E0"/>
    <w:rsid w:val="00162232"/>
    <w:rsid w:val="00171054"/>
    <w:rsid w:val="00174534"/>
    <w:rsid w:val="001A172A"/>
    <w:rsid w:val="001A57BC"/>
    <w:rsid w:val="001C441B"/>
    <w:rsid w:val="001E4C65"/>
    <w:rsid w:val="002102C3"/>
    <w:rsid w:val="00214380"/>
    <w:rsid w:val="00217225"/>
    <w:rsid w:val="00225F65"/>
    <w:rsid w:val="00227347"/>
    <w:rsid w:val="00267677"/>
    <w:rsid w:val="00267A3C"/>
    <w:rsid w:val="002841F9"/>
    <w:rsid w:val="002D0621"/>
    <w:rsid w:val="002D7DA9"/>
    <w:rsid w:val="002E1D2A"/>
    <w:rsid w:val="002E36E4"/>
    <w:rsid w:val="00302BB3"/>
    <w:rsid w:val="00313013"/>
    <w:rsid w:val="0034431F"/>
    <w:rsid w:val="0034770D"/>
    <w:rsid w:val="00350AEC"/>
    <w:rsid w:val="0037381F"/>
    <w:rsid w:val="003A4CDB"/>
    <w:rsid w:val="003B0D2D"/>
    <w:rsid w:val="003E70B1"/>
    <w:rsid w:val="003F5425"/>
    <w:rsid w:val="00410924"/>
    <w:rsid w:val="004464E5"/>
    <w:rsid w:val="0048395A"/>
    <w:rsid w:val="004851C7"/>
    <w:rsid w:val="004854FC"/>
    <w:rsid w:val="00486C1A"/>
    <w:rsid w:val="004A4B8D"/>
    <w:rsid w:val="004E017F"/>
    <w:rsid w:val="00500E9B"/>
    <w:rsid w:val="00502A30"/>
    <w:rsid w:val="005202C0"/>
    <w:rsid w:val="005524FC"/>
    <w:rsid w:val="0056267F"/>
    <w:rsid w:val="00576495"/>
    <w:rsid w:val="005C0B1B"/>
    <w:rsid w:val="005D3443"/>
    <w:rsid w:val="005D7CEB"/>
    <w:rsid w:val="005E01E0"/>
    <w:rsid w:val="005F3404"/>
    <w:rsid w:val="0062185B"/>
    <w:rsid w:val="0063585C"/>
    <w:rsid w:val="00641018"/>
    <w:rsid w:val="006468D4"/>
    <w:rsid w:val="00650C7C"/>
    <w:rsid w:val="0066174A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354B5"/>
    <w:rsid w:val="00760739"/>
    <w:rsid w:val="00774CD8"/>
    <w:rsid w:val="00775828"/>
    <w:rsid w:val="007B6705"/>
    <w:rsid w:val="007E7703"/>
    <w:rsid w:val="007F0966"/>
    <w:rsid w:val="00813652"/>
    <w:rsid w:val="00816BCB"/>
    <w:rsid w:val="008348FD"/>
    <w:rsid w:val="00837B4C"/>
    <w:rsid w:val="00854BDC"/>
    <w:rsid w:val="008C3C59"/>
    <w:rsid w:val="008D65AF"/>
    <w:rsid w:val="008E7228"/>
    <w:rsid w:val="0090541F"/>
    <w:rsid w:val="00940CB1"/>
    <w:rsid w:val="0098532E"/>
    <w:rsid w:val="009A32B9"/>
    <w:rsid w:val="009B1AB8"/>
    <w:rsid w:val="009C1C93"/>
    <w:rsid w:val="009D38E7"/>
    <w:rsid w:val="009E67D2"/>
    <w:rsid w:val="00A34DC4"/>
    <w:rsid w:val="00A97EE6"/>
    <w:rsid w:val="00AB511F"/>
    <w:rsid w:val="00AE05C4"/>
    <w:rsid w:val="00AF186B"/>
    <w:rsid w:val="00B13FD0"/>
    <w:rsid w:val="00B4104A"/>
    <w:rsid w:val="00B50CAA"/>
    <w:rsid w:val="00B647A2"/>
    <w:rsid w:val="00B96880"/>
    <w:rsid w:val="00BF4292"/>
    <w:rsid w:val="00C00B3C"/>
    <w:rsid w:val="00C2686E"/>
    <w:rsid w:val="00C31260"/>
    <w:rsid w:val="00C42D12"/>
    <w:rsid w:val="00C450A3"/>
    <w:rsid w:val="00C53F92"/>
    <w:rsid w:val="00C73DEE"/>
    <w:rsid w:val="00C84464"/>
    <w:rsid w:val="00C94815"/>
    <w:rsid w:val="00CA525E"/>
    <w:rsid w:val="00D07335"/>
    <w:rsid w:val="00D1632F"/>
    <w:rsid w:val="00D23BFC"/>
    <w:rsid w:val="00D429F2"/>
    <w:rsid w:val="00D53F5A"/>
    <w:rsid w:val="00D803C6"/>
    <w:rsid w:val="00D81927"/>
    <w:rsid w:val="00D95E2C"/>
    <w:rsid w:val="00DB53E5"/>
    <w:rsid w:val="00DD6A58"/>
    <w:rsid w:val="00DE22FA"/>
    <w:rsid w:val="00E07EE4"/>
    <w:rsid w:val="00E1413C"/>
    <w:rsid w:val="00E33340"/>
    <w:rsid w:val="00E42F0D"/>
    <w:rsid w:val="00E807F9"/>
    <w:rsid w:val="00E8385C"/>
    <w:rsid w:val="00E86A0C"/>
    <w:rsid w:val="00ED24FC"/>
    <w:rsid w:val="00EE1A1F"/>
    <w:rsid w:val="00EE2264"/>
    <w:rsid w:val="00F03EE0"/>
    <w:rsid w:val="00F050F9"/>
    <w:rsid w:val="00F525CA"/>
    <w:rsid w:val="00F72238"/>
    <w:rsid w:val="00F835E5"/>
    <w:rsid w:val="00FA49DD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1A172A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4464E5"/>
    <w:pPr>
      <w:keepNext/>
      <w:numPr>
        <w:ilvl w:val="1"/>
        <w:numId w:val="2"/>
      </w:numPr>
      <w:spacing w:before="240" w:after="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8C3C5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table" w:styleId="Rcsostblzat">
    <w:name w:val="Table Grid"/>
    <w:basedOn w:val="Normltblzat"/>
    <w:rsid w:val="001A1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Evaluation_strateg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C1E5E-3A3F-42CB-AFDA-814A253E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34</TotalTime>
  <Pages>1</Pages>
  <Words>3178</Words>
  <Characters>21899</Characters>
  <Application>Microsoft Office Word</Application>
  <DocSecurity>0</DocSecurity>
  <Lines>608</Lines>
  <Paragraphs>417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24660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Kázmér;Andras.Sereg@idomsoft.hu</dc:creator>
  <cp:keywords/>
  <dc:description>Az adatok átírása után a dokumentum egészére adjanak ki frissítést.</dc:description>
  <cp:lastModifiedBy>András Sereg</cp:lastModifiedBy>
  <cp:revision>5</cp:revision>
  <cp:lastPrinted>2023-12-07T19:15:00Z</cp:lastPrinted>
  <dcterms:created xsi:type="dcterms:W3CDTF">2023-12-07T19:14:00Z</dcterms:created>
  <dcterms:modified xsi:type="dcterms:W3CDTF">2023-12-07T19:48:00Z</dcterms:modified>
</cp:coreProperties>
</file>